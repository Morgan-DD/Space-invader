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46"/>
        <w:tblW w:w="195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4"/>
      </w:tblGrid>
      <w:tr w:rsidR="00F05116" w14:paraId="3F2E075F" w14:textId="77777777" w:rsidTr="00F05116">
        <w:trPr>
          <w:trHeight w:val="3565"/>
        </w:trPr>
        <w:tc>
          <w:tcPr>
            <w:tcW w:w="5000" w:type="pct"/>
          </w:tcPr>
          <w:p w14:paraId="250EF00A" w14:textId="659FA79A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491B80EE" w14:textId="6D3825F7" w:rsidR="00F05116" w:rsidRDefault="00F05116" w:rsidP="00F0511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53275385" w14:textId="1A84046C" w:rsidR="00C930E9" w:rsidRDefault="00F05116" w:rsidP="00782077">
      <w:pPr>
        <w:pStyle w:val="TM1"/>
      </w:pPr>
      <w:r>
        <w:rPr>
          <w:rFonts w:ascii="Impact" w:hAnsi="Impact"/>
          <w:sz w:val="96"/>
        </w:rPr>
        <w:drawing>
          <wp:anchor distT="0" distB="0" distL="114300" distR="114300" simplePos="0" relativeHeight="251679744" behindDoc="0" locked="0" layoutInCell="1" allowOverlap="1" wp14:anchorId="59021A4F" wp14:editId="56E1FBB5">
            <wp:simplePos x="0" y="0"/>
            <wp:positionH relativeFrom="column">
              <wp:posOffset>4071620</wp:posOffset>
            </wp:positionH>
            <wp:positionV relativeFrom="paragraph">
              <wp:posOffset>-405130</wp:posOffset>
            </wp:positionV>
            <wp:extent cx="1733550" cy="2311400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75648" behindDoc="1" locked="0" layoutInCell="1" allowOverlap="1" wp14:anchorId="3111450F" wp14:editId="372E4730">
            <wp:simplePos x="0" y="0"/>
            <wp:positionH relativeFrom="column">
              <wp:posOffset>5565140</wp:posOffset>
            </wp:positionH>
            <wp:positionV relativeFrom="paragraph">
              <wp:posOffset>0</wp:posOffset>
            </wp:positionV>
            <wp:extent cx="3792220" cy="4572000"/>
            <wp:effectExtent l="0" t="0" r="0" b="0"/>
            <wp:wrapThrough wrapText="bothSides">
              <wp:wrapPolygon edited="0">
                <wp:start x="0" y="0"/>
                <wp:lineTo x="0" y="21510"/>
                <wp:lineTo x="21484" y="21510"/>
                <wp:lineTo x="21484" y="0"/>
                <wp:lineTo x="0" y="0"/>
              </wp:wrapPolygon>
            </wp:wrapThrough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6BC05EF" w14:textId="17426355" w:rsidR="00C930E9" w:rsidRDefault="00C930E9" w:rsidP="00782077">
      <w:pPr>
        <w:pStyle w:val="TM1"/>
      </w:pPr>
      <w:bookmarkStart w:id="0" w:name="_Hlk118288129"/>
      <w:bookmarkEnd w:id="0"/>
    </w:p>
    <w:p w14:paraId="29699A0B" w14:textId="7316FEE2" w:rsidR="00C930E9" w:rsidRDefault="00C930E9" w:rsidP="00782077">
      <w:pPr>
        <w:pStyle w:val="TM1"/>
      </w:pPr>
    </w:p>
    <w:p w14:paraId="53476506" w14:textId="718321C5" w:rsidR="00C930E9" w:rsidRDefault="00C930E9" w:rsidP="00782077">
      <w:pPr>
        <w:pStyle w:val="TM1"/>
      </w:pPr>
    </w:p>
    <w:p w14:paraId="74FB6687" w14:textId="1DFE9E11" w:rsidR="00C930E9" w:rsidRDefault="00C930E9" w:rsidP="00782077">
      <w:pPr>
        <w:pStyle w:val="TM1"/>
      </w:pPr>
    </w:p>
    <w:p w14:paraId="24CB3C21" w14:textId="525CBD3A" w:rsidR="00C930E9" w:rsidRDefault="00C930E9">
      <w:pPr>
        <w:rPr>
          <w:sz w:val="52"/>
        </w:rPr>
      </w:pPr>
    </w:p>
    <w:p w14:paraId="23CE82D9" w14:textId="618AA9E0" w:rsidR="00205685" w:rsidRDefault="00F05116">
      <w:pPr>
        <w:rPr>
          <w:sz w:val="52"/>
        </w:rPr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80768" behindDoc="1" locked="0" layoutInCell="1" allowOverlap="1" wp14:anchorId="3DBECCBD" wp14:editId="3D48E044">
            <wp:simplePos x="0" y="0"/>
            <wp:positionH relativeFrom="column">
              <wp:posOffset>99695</wp:posOffset>
            </wp:positionH>
            <wp:positionV relativeFrom="paragraph">
              <wp:posOffset>72390</wp:posOffset>
            </wp:positionV>
            <wp:extent cx="1926101" cy="2085975"/>
            <wp:effectExtent l="0" t="0" r="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101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7696" behindDoc="0" locked="0" layoutInCell="1" allowOverlap="1" wp14:anchorId="63A3B085" wp14:editId="07F5B616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2607488" cy="1733550"/>
            <wp:effectExtent l="0" t="0" r="254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488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7E95E6" w14:textId="60C0DA7C" w:rsidR="00C930E9" w:rsidRDefault="00C930E9"/>
    <w:p w14:paraId="474974F1" w14:textId="216B2A9C" w:rsidR="00C930E9" w:rsidRDefault="00C930E9"/>
    <w:p w14:paraId="681819F7" w14:textId="74CDB59E" w:rsidR="00C930E9" w:rsidRDefault="00C930E9"/>
    <w:p w14:paraId="7FA8FF74" w14:textId="5B37A708" w:rsidR="00C930E9" w:rsidRDefault="00C930E9"/>
    <w:p w14:paraId="115D0678" w14:textId="2C42F53B" w:rsidR="00C930E9" w:rsidRDefault="00C930E9"/>
    <w:p w14:paraId="38CDF0DA" w14:textId="5A523B5B" w:rsidR="00C930E9" w:rsidRDefault="00C930E9"/>
    <w:p w14:paraId="4F9DAB11" w14:textId="44C88D73" w:rsidR="00C930E9" w:rsidRDefault="00F05116">
      <w:r>
        <w:rPr>
          <w:noProof/>
        </w:rPr>
        <w:drawing>
          <wp:anchor distT="0" distB="0" distL="114300" distR="114300" simplePos="0" relativeHeight="251676672" behindDoc="0" locked="0" layoutInCell="1" allowOverlap="1" wp14:anchorId="253153DD" wp14:editId="04132BC1">
            <wp:simplePos x="0" y="0"/>
            <wp:positionH relativeFrom="column">
              <wp:posOffset>-481330</wp:posOffset>
            </wp:positionH>
            <wp:positionV relativeFrom="paragraph">
              <wp:posOffset>136525</wp:posOffset>
            </wp:positionV>
            <wp:extent cx="4743450" cy="2669098"/>
            <wp:effectExtent l="0" t="0" r="0" b="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89D24" w14:textId="447DDBA6" w:rsidR="00C930E9" w:rsidRDefault="00C930E9"/>
    <w:p w14:paraId="3B71527C" w14:textId="1160192A" w:rsidR="00C930E9" w:rsidRDefault="00C930E9"/>
    <w:p w14:paraId="057621D0" w14:textId="55475159" w:rsidR="00C930E9" w:rsidRDefault="00C930E9" w:rsidP="00782077">
      <w:pPr>
        <w:jc w:val="center"/>
      </w:pPr>
    </w:p>
    <w:p w14:paraId="6B420D61" w14:textId="334E849B" w:rsidR="00FD3ADD" w:rsidRDefault="00FD3ADD" w:rsidP="00782077">
      <w:pPr>
        <w:jc w:val="center"/>
      </w:pPr>
    </w:p>
    <w:p w14:paraId="333DF099" w14:textId="10BDA4AB" w:rsidR="00FD3ADD" w:rsidRDefault="00FD3ADD" w:rsidP="00782077">
      <w:pPr>
        <w:jc w:val="center"/>
      </w:pPr>
    </w:p>
    <w:p w14:paraId="4BA5E559" w14:textId="5D44EC3C" w:rsidR="00FD3ADD" w:rsidRDefault="00F05116" w:rsidP="00782077">
      <w:pPr>
        <w:jc w:val="center"/>
      </w:pPr>
      <w:r>
        <w:rPr>
          <w:rFonts w:ascii="Impact" w:hAnsi="Impact"/>
          <w:noProof/>
          <w:sz w:val="96"/>
        </w:rPr>
        <w:drawing>
          <wp:anchor distT="0" distB="0" distL="114300" distR="114300" simplePos="0" relativeHeight="251678720" behindDoc="0" locked="0" layoutInCell="1" allowOverlap="1" wp14:anchorId="2998B5F3" wp14:editId="23C97651">
            <wp:simplePos x="0" y="0"/>
            <wp:positionH relativeFrom="column">
              <wp:posOffset>4433570</wp:posOffset>
            </wp:positionH>
            <wp:positionV relativeFrom="paragraph">
              <wp:posOffset>9525</wp:posOffset>
            </wp:positionV>
            <wp:extent cx="3048000" cy="1714500"/>
            <wp:effectExtent l="0" t="0" r="0" b="0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E91E9" w14:textId="1A0057F0" w:rsidR="00FD3ADD" w:rsidRDefault="00FD3ADD" w:rsidP="00782077">
      <w:pPr>
        <w:jc w:val="center"/>
      </w:pPr>
    </w:p>
    <w:p w14:paraId="1A3A3FD2" w14:textId="47AF2684" w:rsidR="00FD3ADD" w:rsidRDefault="00FD3ADD" w:rsidP="00782077">
      <w:pPr>
        <w:jc w:val="center"/>
      </w:pPr>
    </w:p>
    <w:p w14:paraId="25657DE1" w14:textId="419AF81B" w:rsidR="00FD3ADD" w:rsidRDefault="00FD3ADD" w:rsidP="00782077">
      <w:pPr>
        <w:jc w:val="center"/>
      </w:pPr>
    </w:p>
    <w:p w14:paraId="712CF5B4" w14:textId="14F99967" w:rsidR="00FD3ADD" w:rsidRDefault="00FD3ADD" w:rsidP="00782077">
      <w:pPr>
        <w:jc w:val="center"/>
      </w:pPr>
    </w:p>
    <w:p w14:paraId="467ECC80" w14:textId="77777777" w:rsidR="00F05116" w:rsidRDefault="00F05116" w:rsidP="00782077">
      <w:pPr>
        <w:jc w:val="center"/>
      </w:pPr>
    </w:p>
    <w:p w14:paraId="3D1D69CD" w14:textId="77777777" w:rsidR="00FD3ADD" w:rsidRDefault="00FD3ADD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lastRenderedPageBreak/>
        <w:t>Table des matières</w:t>
      </w:r>
    </w:p>
    <w:p w14:paraId="4177EC49" w14:textId="47D6218E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42F5B1F7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7C144C23" w14:textId="663EB041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31B9DEBD" w14:textId="30E46544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14</w:t>
        </w:r>
        <w:r w:rsidR="00782077">
          <w:rPr>
            <w:webHidden/>
          </w:rPr>
          <w:fldChar w:fldCharType="end"/>
        </w:r>
      </w:hyperlink>
    </w:p>
    <w:p w14:paraId="42A2D499" w14:textId="3631EB19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BC2C68C" w14:textId="2238D8C3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15</w:t>
        </w:r>
        <w:r w:rsidR="00782077">
          <w:rPr>
            <w:webHidden/>
          </w:rPr>
          <w:fldChar w:fldCharType="end"/>
        </w:r>
      </w:hyperlink>
    </w:p>
    <w:p w14:paraId="7A47E84F" w14:textId="35B3ACB4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19</w:t>
        </w:r>
        <w:r w:rsidR="00782077">
          <w:rPr>
            <w:webHidden/>
          </w:rPr>
          <w:fldChar w:fldCharType="end"/>
        </w:r>
      </w:hyperlink>
    </w:p>
    <w:p w14:paraId="33A81DDB" w14:textId="04EAA7C0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20</w:t>
        </w:r>
        <w:r w:rsidR="00782077">
          <w:rPr>
            <w:webHidden/>
          </w:rPr>
          <w:fldChar w:fldCharType="end"/>
        </w:r>
      </w:hyperlink>
    </w:p>
    <w:p w14:paraId="538E1779" w14:textId="51AAAD81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0D2770A6" w14:textId="6FCC1D0B" w:rsidR="00782077" w:rsidRDefault="00F83426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F94650">
          <w:rPr>
            <w:webHidden/>
          </w:rPr>
          <w:t>21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1" w:name="_Toc115273807"/>
      <w:r w:rsidRPr="00791020">
        <w:lastRenderedPageBreak/>
        <w:t>Introduction</w:t>
      </w:r>
      <w:bookmarkEnd w:id="1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2" w:name="_Toc115273808"/>
      <w:r w:rsidRPr="00791020">
        <w:t>Objectifs</w:t>
      </w:r>
      <w:bookmarkEnd w:id="2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13E05D02" w:rsidR="0083170D" w:rsidRDefault="0083170D" w:rsidP="0083170D">
      <w:pPr>
        <w:pStyle w:val="Titre1"/>
      </w:pPr>
      <w:bookmarkStart w:id="3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3"/>
    </w:p>
    <w:p w14:paraId="2163D56B" w14:textId="0220D987" w:rsidR="00A800BD" w:rsidRPr="00487CC9" w:rsidRDefault="00487CC9" w:rsidP="00487CC9">
      <w:pPr>
        <w:pStyle w:val="Titre"/>
        <w:rPr>
          <w:rFonts w:ascii="Arial" w:hAnsi="Arial" w:cs="Arial"/>
        </w:rPr>
      </w:pPr>
      <w:bookmarkStart w:id="4" w:name="_Hlk113456679"/>
      <w:bookmarkEnd w:id="4"/>
      <w:r>
        <w:rPr>
          <w:noProof/>
        </w:rPr>
        <w:drawing>
          <wp:anchor distT="0" distB="0" distL="114300" distR="114300" simplePos="0" relativeHeight="251673600" behindDoc="1" locked="0" layoutInCell="1" allowOverlap="1" wp14:anchorId="3D2BBDC3" wp14:editId="31FC5DE3">
            <wp:simplePos x="0" y="0"/>
            <wp:positionH relativeFrom="column">
              <wp:posOffset>3547745</wp:posOffset>
            </wp:positionH>
            <wp:positionV relativeFrom="paragraph">
              <wp:posOffset>528955</wp:posOffset>
            </wp:positionV>
            <wp:extent cx="556260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 w:rsidRPr="00487CC9">
        <w:rPr>
          <w:rFonts w:ascii="Arial" w:hAnsi="Arial" w:cs="Arial"/>
        </w:rPr>
        <w:t xml:space="preserve">Story : Menu </w:t>
      </w:r>
      <w:r w:rsidR="00B21437">
        <w:rPr>
          <w:rFonts w:ascii="Arial" w:hAnsi="Arial" w:cs="Arial"/>
        </w:rPr>
        <w:t>Principal</w:t>
      </w:r>
    </w:p>
    <w:tbl>
      <w:tblPr>
        <w:tblpPr w:leftFromText="141" w:rightFromText="141" w:vertAnchor="text" w:horzAnchor="margin" w:tblpY="37"/>
        <w:tblW w:w="50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3"/>
      </w:tblGrid>
      <w:tr w:rsidR="00487CC9" w:rsidRPr="00487CC9" w14:paraId="3D1000F8" w14:textId="77777777" w:rsidTr="00487CC9">
        <w:trPr>
          <w:trHeight w:val="1108"/>
        </w:trPr>
        <w:tc>
          <w:tcPr>
            <w:tcW w:w="50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697A37" w14:textId="77777777" w:rsidR="00487CC9" w:rsidRPr="00487CC9" w:rsidRDefault="00487CC9" w:rsidP="00487CC9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>En tant que joueur </w:t>
            </w:r>
          </w:p>
          <w:p w14:paraId="2BA03B4F" w14:textId="1413FFE0" w:rsidR="00487CC9" w:rsidRPr="00487CC9" w:rsidRDefault="00487CC9" w:rsidP="00B21437">
            <w:pPr>
              <w:textAlignment w:val="baseline"/>
              <w:rPr>
                <w:rFonts w:cs="Arial"/>
                <w:sz w:val="18"/>
                <w:szCs w:val="18"/>
                <w:lang w:eastAsia="fr-CH"/>
              </w:rPr>
            </w:pPr>
            <w:r w:rsidRPr="00487CC9">
              <w:rPr>
                <w:rFonts w:cs="Arial"/>
                <w:lang w:eastAsia="fr-CH"/>
              </w:rPr>
              <w:t xml:space="preserve">Je veux accéder à un </w:t>
            </w:r>
            <w:r w:rsidR="00B21437">
              <w:rPr>
                <w:rFonts w:cs="Arial"/>
                <w:lang w:eastAsia="fr-CH"/>
              </w:rPr>
              <w:t>principal pour choisir mon action</w:t>
            </w:r>
            <w:r w:rsidRPr="00487CC9">
              <w:rPr>
                <w:rFonts w:cs="Arial"/>
                <w:lang w:eastAsia="fr-CH"/>
              </w:rPr>
              <w:t> </w:t>
            </w:r>
          </w:p>
        </w:tc>
      </w:tr>
    </w:tbl>
    <w:p w14:paraId="06904970" w14:textId="29AF2B0A" w:rsidR="00A800BD" w:rsidRDefault="00A800BD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 w:rsidRPr="00487CC9">
        <w:rPr>
          <w:rFonts w:cs="Arial"/>
          <w:lang w:eastAsia="fr-CH"/>
        </w:rPr>
        <w:t>Quand on lance l’application on arrive directement sur le menu</w:t>
      </w:r>
    </w:p>
    <w:p w14:paraId="4CAD2EE1" w14:textId="4BF63157" w:rsidR="00CE350C" w:rsidRPr="00487CC9" w:rsidRDefault="00CE350C" w:rsidP="00487CC9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685E1458" w14:textId="312C7EA4" w:rsidR="00A800BD" w:rsidRPr="007C3BA1" w:rsidRDefault="00A800BD" w:rsidP="00A800BD">
      <w:pPr>
        <w:rPr>
          <w:lang w:val="fr-CH"/>
        </w:rPr>
      </w:pPr>
    </w:p>
    <w:p w14:paraId="7C3F58D2" w14:textId="5C8FF88C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53F5CDD" w14:textId="77777777" w:rsidR="00A800BD" w:rsidRDefault="00A800BD" w:rsidP="00A800BD"/>
    <w:p w14:paraId="0ADA4568" w14:textId="008F8F69" w:rsidR="00A800BD" w:rsidRDefault="00A800BD" w:rsidP="00487CC9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 w:rsidR="00CE350C"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72A56651" w14:textId="77777777" w:rsidR="00A800BD" w:rsidRDefault="00A800BD" w:rsidP="00A800BD"/>
    <w:p w14:paraId="4E5332D4" w14:textId="19A27A2C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68D1BD2A" w14:textId="77777777" w:rsidR="00A800BD" w:rsidRDefault="00A800BD" w:rsidP="00A800BD">
      <w:pPr>
        <w:rPr>
          <w:rFonts w:cstheme="minorHAnsi"/>
          <w:lang w:eastAsia="fr-CH"/>
        </w:rPr>
      </w:pPr>
    </w:p>
    <w:p w14:paraId="5152DF68" w14:textId="09527DB5" w:rsidR="00A800BD" w:rsidRPr="00487CC9" w:rsidRDefault="00A800BD" w:rsidP="00487CC9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1B84B011" w14:textId="50882A1F" w:rsidR="00B21437" w:rsidRPr="00487CC9" w:rsidRDefault="00B21437" w:rsidP="00B21437">
      <w:pPr>
        <w:pStyle w:val="Titre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 w:rsidRPr="00487CC9">
        <w:rPr>
          <w:rFonts w:ascii="Arial" w:hAnsi="Arial" w:cs="Arial"/>
        </w:rPr>
        <w:t xml:space="preserve">tory : Menu </w:t>
      </w:r>
      <w:r>
        <w:rPr>
          <w:rFonts w:ascii="Arial" w:hAnsi="Arial" w:cs="Arial"/>
        </w:rPr>
        <w:t>Options</w:t>
      </w:r>
    </w:p>
    <w:p w14:paraId="416A4AB5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En tant que joueur </w:t>
      </w:r>
    </w:p>
    <w:p w14:paraId="25C0D839" w14:textId="77777777" w:rsidR="002928F9" w:rsidRPr="00487CC9" w:rsidRDefault="002928F9" w:rsidP="002928F9">
      <w:pPr>
        <w:framePr w:hSpace="141" w:wrap="around" w:vAnchor="text" w:hAnchor="margin" w:y="324"/>
        <w:textAlignment w:val="baseline"/>
        <w:rPr>
          <w:rFonts w:cs="Arial"/>
          <w:sz w:val="18"/>
          <w:szCs w:val="18"/>
          <w:lang w:eastAsia="fr-CH"/>
        </w:rPr>
      </w:pPr>
      <w:r w:rsidRPr="00487CC9">
        <w:rPr>
          <w:rFonts w:cs="Arial"/>
          <w:lang w:eastAsia="fr-CH"/>
        </w:rPr>
        <w:t>Je veux accéder à un menu options </w:t>
      </w:r>
    </w:p>
    <w:p w14:paraId="5FDBE22F" w14:textId="53D843DA" w:rsidR="002928F9" w:rsidRDefault="002928F9" w:rsidP="002928F9">
      <w:pPr>
        <w:rPr>
          <w:rFonts w:cs="Arial"/>
          <w:lang w:eastAsia="fr-CH"/>
        </w:rPr>
      </w:pPr>
      <w:r>
        <w:rPr>
          <w:rFonts w:cstheme="minorHAnsi"/>
          <w:noProof/>
          <w:lang w:eastAsia="fr-CH"/>
        </w:rPr>
        <w:drawing>
          <wp:anchor distT="0" distB="0" distL="114300" distR="114300" simplePos="0" relativeHeight="251664384" behindDoc="1" locked="0" layoutInCell="1" allowOverlap="1" wp14:anchorId="0B4CA749" wp14:editId="4F6222EF">
            <wp:simplePos x="0" y="0"/>
            <wp:positionH relativeFrom="margin">
              <wp:posOffset>3528695</wp:posOffset>
            </wp:positionH>
            <wp:positionV relativeFrom="paragraph">
              <wp:posOffset>213995</wp:posOffset>
            </wp:positionV>
            <wp:extent cx="5753100" cy="4314825"/>
            <wp:effectExtent l="0" t="0" r="0" b="9525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D1AC3" w14:textId="016D295B" w:rsidR="00B21437" w:rsidRDefault="002928F9" w:rsidP="002928F9">
      <w:r w:rsidRPr="00487CC9">
        <w:rPr>
          <w:rFonts w:cs="Arial"/>
          <w:lang w:eastAsia="fr-CH"/>
        </w:rPr>
        <w:t>Pour pouvoir ajuster le niveau de difficulté et le son </w:t>
      </w:r>
      <w:r>
        <w:rPr>
          <w:rFonts w:cstheme="minorHAnsi"/>
          <w:noProof/>
          <w:lang w:eastAsia="fr-CH"/>
        </w:rPr>
        <w:t xml:space="preserve"> </w:t>
      </w:r>
      <w:r w:rsidR="00B21437">
        <w:tab/>
      </w:r>
    </w:p>
    <w:p w14:paraId="374E65C5" w14:textId="77777777" w:rsidR="002928F9" w:rsidRDefault="002928F9" w:rsidP="00A800BD"/>
    <w:p w14:paraId="6F9C1D4C" w14:textId="02E2FCBA" w:rsidR="002928F9" w:rsidRDefault="002928F9" w:rsidP="002928F9">
      <w:pPr>
        <w:pStyle w:val="Paragraphedeliste"/>
        <w:numPr>
          <w:ilvl w:val="0"/>
          <w:numId w:val="29"/>
        </w:numPr>
      </w:pPr>
      <w:r>
        <w:t xml:space="preserve">Dans le menu principal avec option sélectionné on presse enter ou espace, </w:t>
      </w:r>
      <w:r w:rsidR="00EC1C24">
        <w:t>la menue option</w:t>
      </w:r>
      <w:r>
        <w:t xml:space="preserve"> s’ouvre</w:t>
      </w:r>
      <w:r w:rsidR="00BC2740">
        <w:t>.</w:t>
      </w:r>
    </w:p>
    <w:p w14:paraId="59060D23" w14:textId="4A2F18BC" w:rsidR="00833D7D" w:rsidRDefault="0009563A" w:rsidP="002928F9">
      <w:pPr>
        <w:pStyle w:val="Paragraphedeliste"/>
        <w:numPr>
          <w:ilvl w:val="0"/>
          <w:numId w:val="29"/>
        </w:numPr>
      </w:pPr>
      <w:r>
        <w:t>Les valeurs sélectionnées</w:t>
      </w:r>
      <w:r w:rsidR="00506EEE">
        <w:t xml:space="preserve"> sont en couleur (bleu)</w:t>
      </w:r>
    </w:p>
    <w:p w14:paraId="05E5E2AF" w14:textId="3539A913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36EFECF0" w14:textId="4CEABB4D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121E7AB6" w14:textId="4DEB4DE5" w:rsidR="0009563A" w:rsidRPr="00255D58" w:rsidRDefault="0009563A" w:rsidP="0009563A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26FAFF44" w14:textId="04E92FF3" w:rsidR="0009563A" w:rsidRPr="00255D58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061F8B74" w14:textId="190E3D47" w:rsidR="0009563A" w:rsidRDefault="0009563A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52518C08" w14:textId="31140CB0" w:rsidR="0092354D" w:rsidRDefault="0092354D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sur une flèche latérale on change la valeur de la rubrique </w:t>
      </w:r>
      <w:r w:rsidR="00A427C0">
        <w:rPr>
          <w:rFonts w:cstheme="minorHAnsi"/>
          <w:lang w:eastAsia="fr-CH"/>
        </w:rPr>
        <w:t>sélectionnée</w:t>
      </w:r>
    </w:p>
    <w:p w14:paraId="693786F0" w14:textId="45747321" w:rsidR="00A427C0" w:rsidRPr="00487CC9" w:rsidRDefault="00A427C0" w:rsidP="0009563A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on retourne au menu principal</w:t>
      </w:r>
    </w:p>
    <w:p w14:paraId="6D96F879" w14:textId="6F1ABB9B" w:rsidR="00E00C1E" w:rsidRDefault="00E00C1E" w:rsidP="002928F9">
      <w:r>
        <w:br w:type="page"/>
      </w:r>
    </w:p>
    <w:p w14:paraId="70A4F0D1" w14:textId="0680D921" w:rsidR="00E00C1E" w:rsidRDefault="006F1A16" w:rsidP="00A800BD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50AD796" wp14:editId="63A22C27">
            <wp:simplePos x="0" y="0"/>
            <wp:positionH relativeFrom="column">
              <wp:posOffset>4195445</wp:posOffset>
            </wp:positionH>
            <wp:positionV relativeFrom="paragraph">
              <wp:posOffset>0</wp:posOffset>
            </wp:positionV>
            <wp:extent cx="3657600" cy="1353501"/>
            <wp:effectExtent l="0" t="0" r="0" b="0"/>
            <wp:wrapThrough wrapText="bothSides">
              <wp:wrapPolygon edited="0">
                <wp:start x="0" y="0"/>
                <wp:lineTo x="0" y="21286"/>
                <wp:lineTo x="21488" y="21286"/>
                <wp:lineTo x="21488" y="0"/>
                <wp:lineTo x="0" y="0"/>
              </wp:wrapPolygon>
            </wp:wrapThrough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5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994F1D" w14:textId="07B6AFBF" w:rsidR="00A800BD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t xml:space="preserve">Story : </w:t>
      </w:r>
      <w:r w:rsidRPr="00924C02">
        <w:rPr>
          <w:rFonts w:ascii="Calibri" w:eastAsia="Times New Roman" w:hAnsi="Calibri" w:cs="Calibri"/>
          <w:lang w:val="fr-FR" w:eastAsia="fr-CH"/>
        </w:rPr>
        <w:t>Animation aliens</w:t>
      </w:r>
      <w:r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51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3"/>
      </w:tblGrid>
      <w:tr w:rsidR="00A800BD" w:rsidRPr="00924C02" w14:paraId="7888CB5E" w14:textId="77777777" w:rsidTr="00F72CEC">
        <w:trPr>
          <w:trHeight w:val="1077"/>
        </w:trPr>
        <w:tc>
          <w:tcPr>
            <w:tcW w:w="5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57D072B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une petite animation</w:t>
            </w:r>
            <w:r>
              <w:rPr>
                <w:rFonts w:ascii="Calibri" w:hAnsi="Calibri" w:cs="Calibri"/>
                <w:lang w:eastAsia="fr-CH"/>
              </w:rPr>
              <w:t xml:space="preserve"> </w:t>
            </w:r>
            <w:r w:rsidRPr="00924C02">
              <w:rPr>
                <w:rFonts w:ascii="Calibri" w:hAnsi="Calibri" w:cs="Calibri"/>
                <w:lang w:eastAsia="fr-CH"/>
              </w:rPr>
              <w:t>sur les tentacules </w:t>
            </w:r>
            <w:r>
              <w:rPr>
                <w:rFonts w:ascii="Calibri" w:hAnsi="Calibri" w:cs="Calibri"/>
                <w:lang w:eastAsia="fr-CH"/>
              </w:rPr>
              <w:t>pour</w:t>
            </w:r>
            <w:r w:rsidRPr="00924C02">
              <w:rPr>
                <w:rFonts w:ascii="Calibri" w:hAnsi="Calibri" w:cs="Calibri"/>
                <w:lang w:eastAsia="fr-CH"/>
              </w:rPr>
              <w:t xml:space="preserve"> une meilleure attraction visuelle </w:t>
            </w:r>
          </w:p>
        </w:tc>
      </w:tr>
    </w:tbl>
    <w:p w14:paraId="32EED1AE" w14:textId="7D93D41E" w:rsidR="00A800BD" w:rsidRPr="004F5F14" w:rsidRDefault="00A800BD" w:rsidP="00A800BD">
      <w:pPr>
        <w:rPr>
          <w:lang w:eastAsia="fr-CH"/>
        </w:rPr>
      </w:pPr>
    </w:p>
    <w:p w14:paraId="0EEED5DB" w14:textId="538F3804" w:rsidR="00A800BD" w:rsidRDefault="00A800BD" w:rsidP="00A800BD"/>
    <w:p w14:paraId="7B8EFDA2" w14:textId="5816F5C7" w:rsidR="00A800BD" w:rsidRDefault="00A800BD" w:rsidP="00A800BD">
      <w:pPr>
        <w:pStyle w:val="Paragraphedeliste"/>
      </w:pPr>
    </w:p>
    <w:p w14:paraId="37A53034" w14:textId="246153BF" w:rsidR="00A800BD" w:rsidRDefault="00A800BD" w:rsidP="00A800BD">
      <w:pPr>
        <w:pStyle w:val="Paragraphedeliste"/>
      </w:pPr>
    </w:p>
    <w:p w14:paraId="742EA158" w14:textId="4C6B715D" w:rsidR="00E00C1E" w:rsidRDefault="00E00C1E" w:rsidP="00E00C1E">
      <w:pPr>
        <w:pStyle w:val="Paragraphedeliste"/>
      </w:pPr>
    </w:p>
    <w:p w14:paraId="57371A93" w14:textId="6A846549" w:rsidR="00A800BD" w:rsidRDefault="00A800BD" w:rsidP="00A800BD">
      <w:pPr>
        <w:pStyle w:val="Paragraphedeliste"/>
        <w:numPr>
          <w:ilvl w:val="0"/>
          <w:numId w:val="29"/>
        </w:numPr>
      </w:pPr>
      <w:r>
        <w:t>Quand on joue (pas en pause), les aliens aient deux illustrations afin de simuler un mouvement. A chaque déplacement le dessin des alien alterne (une fois sur deux).</w:t>
      </w:r>
    </w:p>
    <w:p w14:paraId="78035184" w14:textId="1CDC40D1" w:rsidR="00A800BD" w:rsidRDefault="00A800BD" w:rsidP="00A800BD">
      <w:pPr>
        <w:pStyle w:val="Paragraphedeliste"/>
      </w:pPr>
    </w:p>
    <w:p w14:paraId="0436882A" w14:textId="270E3B4D" w:rsidR="00A800BD" w:rsidRDefault="00A800BD" w:rsidP="00E00C1E"/>
    <w:p w14:paraId="3B12751F" w14:textId="77777777" w:rsidR="00A800BD" w:rsidRDefault="00A800BD" w:rsidP="00A800BD">
      <w:pPr>
        <w:pStyle w:val="Paragraphedeliste"/>
      </w:pPr>
    </w:p>
    <w:p w14:paraId="4E23F323" w14:textId="24168F2B" w:rsidR="00A800BD" w:rsidRDefault="00E00C1E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EF1F236" wp14:editId="319C53FA">
            <wp:simplePos x="0" y="0"/>
            <wp:positionH relativeFrom="margin">
              <wp:posOffset>4700270</wp:posOffset>
            </wp:positionH>
            <wp:positionV relativeFrom="paragraph">
              <wp:posOffset>130175</wp:posOffset>
            </wp:positionV>
            <wp:extent cx="2533650" cy="253365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Coloration</w:t>
      </w:r>
      <w:r w:rsidR="00A800BD" w:rsidRPr="00924C02">
        <w:rPr>
          <w:rFonts w:ascii="Calibri" w:eastAsia="Times New Roman" w:hAnsi="Calibri" w:cs="Calibri"/>
          <w:lang w:val="fr-FR" w:eastAsia="fr-CH"/>
        </w:rPr>
        <w:t xml:space="preserve"> aliens</w:t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tbl>
      <w:tblPr>
        <w:tblpPr w:leftFromText="141" w:rightFromText="141" w:vertAnchor="text" w:horzAnchor="margin" w:tblpY="106"/>
        <w:tblW w:w="45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3"/>
      </w:tblGrid>
      <w:tr w:rsidR="00A800BD" w:rsidRPr="00924C02" w14:paraId="0FD15908" w14:textId="77777777" w:rsidTr="00F72CEC">
        <w:trPr>
          <w:trHeight w:val="886"/>
        </w:trPr>
        <w:tc>
          <w:tcPr>
            <w:tcW w:w="4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336D7D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J’aimerais que les aliens aient des couleurs variées. </w:t>
            </w:r>
          </w:p>
          <w:p w14:paraId="53FC443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une meilleure attraction visuelle </w:t>
            </w:r>
          </w:p>
        </w:tc>
      </w:tr>
    </w:tbl>
    <w:p w14:paraId="6D514F16" w14:textId="7477697B" w:rsidR="00A800BD" w:rsidRPr="008D07D6" w:rsidRDefault="00A800BD" w:rsidP="00A800BD">
      <w:pPr>
        <w:rPr>
          <w:lang w:eastAsia="fr-CH"/>
        </w:rPr>
      </w:pPr>
    </w:p>
    <w:p w14:paraId="6353EE42" w14:textId="7C7F9797" w:rsidR="00A800BD" w:rsidRDefault="00A800BD" w:rsidP="00A800BD">
      <w:pPr>
        <w:pStyle w:val="Paragraphedeliste"/>
      </w:pPr>
    </w:p>
    <w:p w14:paraId="25E85024" w14:textId="0CE99404" w:rsidR="00A800BD" w:rsidRDefault="00A800BD" w:rsidP="00A800BD">
      <w:pPr>
        <w:pStyle w:val="Paragraphedeliste"/>
      </w:pPr>
    </w:p>
    <w:p w14:paraId="5C5739B6" w14:textId="1A90CF9B" w:rsidR="00A800BD" w:rsidRDefault="00A800BD" w:rsidP="00A800BD">
      <w:pPr>
        <w:pStyle w:val="Paragraphedeliste"/>
      </w:pPr>
    </w:p>
    <w:p w14:paraId="194DE3A5" w14:textId="1B4A460D" w:rsidR="00A800BD" w:rsidRDefault="00A800BD" w:rsidP="00A800BD">
      <w:pPr>
        <w:pStyle w:val="Paragraphedeliste"/>
      </w:pPr>
    </w:p>
    <w:p w14:paraId="10B1710B" w14:textId="77777777" w:rsidR="00E00C1E" w:rsidRDefault="00A800BD" w:rsidP="00A800BD">
      <w:pPr>
        <w:pStyle w:val="Paragraphedeliste"/>
        <w:numPr>
          <w:ilvl w:val="0"/>
          <w:numId w:val="29"/>
        </w:num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1354921" wp14:editId="44432512">
            <wp:simplePos x="0" y="0"/>
            <wp:positionH relativeFrom="margin">
              <wp:align>right</wp:align>
            </wp:positionH>
            <wp:positionV relativeFrom="paragraph">
              <wp:posOffset>3093085</wp:posOffset>
            </wp:positionV>
            <wp:extent cx="5753100" cy="43148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Quand on lance une partie, les aliens ont une couleur</w:t>
      </w:r>
    </w:p>
    <w:p w14:paraId="5C22F354" w14:textId="46A274E9" w:rsidR="00A800BD" w:rsidRDefault="00A800BD" w:rsidP="00E00C1E">
      <w:pPr>
        <w:pStyle w:val="Paragraphedeliste"/>
      </w:pPr>
      <w:r>
        <w:t>(</w:t>
      </w:r>
      <w:r w:rsidR="006F1A16">
        <w:t>Possiblement</w:t>
      </w:r>
      <w:r>
        <w:t xml:space="preserve"> différente d’un à l’autre).</w:t>
      </w:r>
    </w:p>
    <w:p w14:paraId="43DDB4CF" w14:textId="53A13EA0" w:rsidR="00A800BD" w:rsidRDefault="00A800BD" w:rsidP="00A800BD"/>
    <w:p w14:paraId="2B6E3421" w14:textId="77777777" w:rsidR="00A800BD" w:rsidRDefault="00A800BD" w:rsidP="00A800BD"/>
    <w:p w14:paraId="3DD2A20A" w14:textId="77777777" w:rsidR="00A800BD" w:rsidRDefault="00A800BD" w:rsidP="00A800BD"/>
    <w:p w14:paraId="549F417C" w14:textId="77777777" w:rsidR="00A800BD" w:rsidRDefault="00A800BD" w:rsidP="00A800BD"/>
    <w:p w14:paraId="7CA00271" w14:textId="77777777" w:rsidR="00A800BD" w:rsidRDefault="00A800BD" w:rsidP="00A800BD"/>
    <w:p w14:paraId="5E00C9D4" w14:textId="366C0272" w:rsidR="00A800BD" w:rsidRPr="00924C02" w:rsidRDefault="00A800BD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Menu pause en partie</w:t>
      </w:r>
    </w:p>
    <w:tbl>
      <w:tblPr>
        <w:tblpPr w:leftFromText="141" w:rightFromText="141" w:vertAnchor="text" w:horzAnchor="margin" w:tblpY="121"/>
        <w:tblW w:w="3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4"/>
      </w:tblGrid>
      <w:tr w:rsidR="00A800BD" w:rsidRPr="00924C02" w14:paraId="109BE2B8" w14:textId="77777777" w:rsidTr="00F72CEC">
        <w:trPr>
          <w:trHeight w:val="812"/>
        </w:trPr>
        <w:tc>
          <w:tcPr>
            <w:tcW w:w="3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4BC4D2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pouvoir frapper une touche </w:t>
            </w:r>
          </w:p>
          <w:p w14:paraId="78CAA153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mettre en pause le jeu </w:t>
            </w:r>
          </w:p>
        </w:tc>
      </w:tr>
    </w:tbl>
    <w:p w14:paraId="4755602B" w14:textId="6E476A07" w:rsidR="00A800BD" w:rsidRDefault="006F1A16" w:rsidP="00A800BD">
      <w:pPr>
        <w:pStyle w:val="Titre"/>
        <w:rPr>
          <w:rFonts w:ascii="Calibri" w:eastAsia="Times New Roman" w:hAnsi="Calibri" w:cs="Calibri"/>
          <w:lang w:eastAsia="fr-CH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B487953" wp14:editId="0C0F0B76">
            <wp:simplePos x="0" y="0"/>
            <wp:positionH relativeFrom="column">
              <wp:posOffset>2957195</wp:posOffset>
            </wp:positionH>
            <wp:positionV relativeFrom="paragraph">
              <wp:posOffset>93345</wp:posOffset>
            </wp:positionV>
            <wp:extent cx="5762625" cy="4314825"/>
            <wp:effectExtent l="0" t="0" r="9525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BD" w:rsidRPr="00924C02">
        <w:rPr>
          <w:rFonts w:ascii="Calibri" w:eastAsia="Times New Roman" w:hAnsi="Calibri" w:cs="Calibri"/>
          <w:lang w:eastAsia="fr-CH"/>
        </w:rPr>
        <w:t> </w:t>
      </w:r>
    </w:p>
    <w:p w14:paraId="31573BB9" w14:textId="163E6C87" w:rsidR="00A800BD" w:rsidRDefault="00A800BD" w:rsidP="00A800BD"/>
    <w:p w14:paraId="73D64424" w14:textId="434B2059" w:rsidR="006F1A16" w:rsidRDefault="006F1A16" w:rsidP="00A800BD"/>
    <w:p w14:paraId="3424CA07" w14:textId="02674444" w:rsidR="006F1A16" w:rsidRDefault="006F1A16" w:rsidP="00A800BD"/>
    <w:p w14:paraId="4EB29063" w14:textId="77777777" w:rsidR="006F1A16" w:rsidRDefault="006F1A16" w:rsidP="00A800BD"/>
    <w:p w14:paraId="7A9AE379" w14:textId="31A8790B" w:rsidR="00A800BD" w:rsidRDefault="008F6758" w:rsidP="00A800BD">
      <w:pPr>
        <w:pStyle w:val="Paragraphedeliste"/>
        <w:numPr>
          <w:ilvl w:val="0"/>
          <w:numId w:val="29"/>
        </w:numPr>
      </w:pPr>
      <w:r>
        <w:t xml:space="preserve">En cours de partie, quand on appuie sur une touche (escape) </w:t>
      </w:r>
      <w:r w:rsidR="007E1F38">
        <w:t>l</w:t>
      </w:r>
      <w:r>
        <w:t>e menu pause s’affiche</w:t>
      </w:r>
    </w:p>
    <w:p w14:paraId="27386241" w14:textId="5A07BC67" w:rsidR="00152C4D" w:rsidRDefault="00152C4D" w:rsidP="00A800BD">
      <w:pPr>
        <w:pStyle w:val="Paragraphedeliste"/>
        <w:numPr>
          <w:ilvl w:val="0"/>
          <w:numId w:val="29"/>
        </w:numPr>
      </w:pPr>
      <w:r>
        <w:t>Quand le menu pause est afficher les aliens ne bouge</w:t>
      </w:r>
      <w:r w:rsidR="006D2512">
        <w:t>nt</w:t>
      </w:r>
      <w:r>
        <w:t xml:space="preserve"> pas</w:t>
      </w:r>
    </w:p>
    <w:p w14:paraId="571C6FE4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  <w:rPr>
          <w:rFonts w:cs="Arial"/>
          <w:lang w:eastAsia="fr-CH"/>
        </w:rPr>
      </w:pPr>
      <w:r>
        <w:rPr>
          <w:rFonts w:cs="Arial"/>
          <w:lang w:eastAsia="fr-CH"/>
        </w:rPr>
        <w:t>Lorsqu’une rubrique est sélectionnée elle apparait en couleur(jaune).</w:t>
      </w:r>
    </w:p>
    <w:p w14:paraId="78FD629B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↑</w:t>
      </w:r>
      <w:r w:rsidRPr="00487CC9">
        <w:rPr>
          <w:rFonts w:cstheme="minorHAnsi"/>
          <w:lang w:eastAsia="fr-CH"/>
        </w:rPr>
        <w:t xml:space="preserve"> on monte d’une rubrique dans le menu.</w:t>
      </w:r>
    </w:p>
    <w:p w14:paraId="2BBCB9EA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textAlignment w:val="baseline"/>
      </w:pPr>
      <w:r w:rsidRPr="00487CC9">
        <w:rPr>
          <w:rFonts w:cstheme="minorHAnsi"/>
          <w:lang w:eastAsia="fr-CH"/>
        </w:rPr>
        <w:t xml:space="preserve"> Quand on clique sur 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</w:t>
      </w:r>
      <w:r>
        <w:rPr>
          <w:rFonts w:cstheme="minorHAnsi"/>
          <w:lang w:eastAsia="fr-CH"/>
        </w:rPr>
        <w:t>descend</w:t>
      </w:r>
      <w:r w:rsidRPr="00487CC9">
        <w:rPr>
          <w:rFonts w:cstheme="minorHAnsi"/>
          <w:lang w:eastAsia="fr-CH"/>
        </w:rPr>
        <w:t xml:space="preserve"> d’une rubrique dans le menu.</w:t>
      </w:r>
    </w:p>
    <w:p w14:paraId="0235052D" w14:textId="77777777" w:rsidR="00401A64" w:rsidRPr="00255D58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proofErr w:type="spellStart"/>
      <w:r>
        <w:t>l</w:t>
      </w:r>
      <w:proofErr w:type="spellEnd"/>
      <w:r w:rsidRPr="00487CC9">
        <w:rPr>
          <w:rFonts w:cstheme="minorHAnsi"/>
          <w:lang w:eastAsia="fr-CH"/>
        </w:rPr>
        <w:t xml:space="preserve"> la flèche du haut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 xml:space="preserve">↑ </w:t>
      </w:r>
      <w:r w:rsidRPr="00487CC9">
        <w:rPr>
          <w:rFonts w:cstheme="minorHAnsi"/>
          <w:lang w:eastAsia="fr-CH"/>
        </w:rPr>
        <w:t>on est envoie sur la rubrique du bas.</w:t>
      </w:r>
    </w:p>
    <w:p w14:paraId="4714478B" w14:textId="7009822D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t xml:space="preserve">Quand on est en haut et on appuie une fois sur </w:t>
      </w:r>
      <w:r w:rsidRPr="00487CC9">
        <w:rPr>
          <w:rFonts w:cstheme="minorHAnsi"/>
          <w:lang w:eastAsia="fr-CH"/>
        </w:rPr>
        <w:t xml:space="preserve">la flèche du bas </w:t>
      </w:r>
      <w:r w:rsidRPr="00487CC9">
        <w:rPr>
          <w:rFonts w:ascii="Arial" w:hAnsi="Arial" w:cs="Arial"/>
          <w:b/>
          <w:bCs/>
          <w:color w:val="12263F"/>
          <w:spacing w:val="-13"/>
          <w:sz w:val="24"/>
          <w:szCs w:val="24"/>
          <w:shd w:val="clear" w:color="auto" w:fill="FFFFFF"/>
        </w:rPr>
        <w:t>↓</w:t>
      </w:r>
      <w:r w:rsidRPr="00487CC9">
        <w:rPr>
          <w:rFonts w:cstheme="minorHAnsi"/>
          <w:lang w:eastAsia="fr-CH"/>
        </w:rPr>
        <w:t xml:space="preserve"> on est envoie sur la rubrique du Haut.</w:t>
      </w:r>
    </w:p>
    <w:p w14:paraId="37D3F1A8" w14:textId="5676651F" w:rsidR="00401A64" w:rsidRDefault="00401A64" w:rsidP="00401A64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 xml:space="preserve">Quand on presse enter en étant sur reprendre la partie </w:t>
      </w:r>
      <w:r w:rsidR="0042262B">
        <w:rPr>
          <w:rFonts w:cstheme="minorHAnsi"/>
          <w:lang w:eastAsia="fr-CH"/>
        </w:rPr>
        <w:t>redémarre</w:t>
      </w:r>
      <w:r>
        <w:rPr>
          <w:rFonts w:cstheme="minorHAnsi"/>
          <w:lang w:eastAsia="fr-CH"/>
        </w:rPr>
        <w:t xml:space="preserve"> l</w:t>
      </w:r>
      <w:r w:rsidR="0042262B">
        <w:rPr>
          <w:rFonts w:cstheme="minorHAnsi"/>
          <w:lang w:eastAsia="fr-CH"/>
        </w:rPr>
        <w:t>à</w:t>
      </w:r>
      <w:r>
        <w:rPr>
          <w:rFonts w:cstheme="minorHAnsi"/>
          <w:lang w:eastAsia="fr-CH"/>
        </w:rPr>
        <w:t xml:space="preserve"> </w:t>
      </w:r>
      <w:r w:rsidR="00373C25">
        <w:rPr>
          <w:rFonts w:cstheme="minorHAnsi"/>
          <w:lang w:eastAsia="fr-CH"/>
        </w:rPr>
        <w:t>où</w:t>
      </w:r>
      <w:r>
        <w:rPr>
          <w:rFonts w:cstheme="minorHAnsi"/>
          <w:lang w:eastAsia="fr-CH"/>
        </w:rPr>
        <w:t xml:space="preserve"> on était</w:t>
      </w:r>
    </w:p>
    <w:p w14:paraId="303FEAD7" w14:textId="4CFD1EBE" w:rsidR="00764F0C" w:rsidRDefault="00764F0C" w:rsidP="00764F0C">
      <w:pPr>
        <w:pStyle w:val="Paragraphedeliste"/>
        <w:numPr>
          <w:ilvl w:val="0"/>
          <w:numId w:val="29"/>
        </w:numPr>
        <w:rPr>
          <w:rFonts w:cstheme="minorHAnsi"/>
          <w:lang w:eastAsia="fr-CH"/>
        </w:rPr>
      </w:pPr>
      <w:r>
        <w:rPr>
          <w:rFonts w:cstheme="minorHAnsi"/>
          <w:lang w:eastAsia="fr-CH"/>
        </w:rPr>
        <w:t>Quand on presse enter en étant sur Quitter on est renvoy</w:t>
      </w:r>
      <w:r w:rsidR="0058710B">
        <w:rPr>
          <w:rFonts w:cstheme="minorHAnsi"/>
          <w:lang w:eastAsia="fr-CH"/>
        </w:rPr>
        <w:t xml:space="preserve">é </w:t>
      </w:r>
      <w:r>
        <w:rPr>
          <w:rFonts w:cstheme="minorHAnsi"/>
          <w:lang w:eastAsia="fr-CH"/>
        </w:rPr>
        <w:t xml:space="preserve">sur le menu </w:t>
      </w:r>
    </w:p>
    <w:p w14:paraId="17123486" w14:textId="77777777" w:rsidR="00764F0C" w:rsidRDefault="00764F0C" w:rsidP="00173CEC">
      <w:pPr>
        <w:pStyle w:val="Paragraphedeliste"/>
        <w:rPr>
          <w:rFonts w:cstheme="minorHAnsi"/>
          <w:lang w:eastAsia="fr-CH"/>
        </w:rPr>
      </w:pPr>
    </w:p>
    <w:p w14:paraId="23158CCC" w14:textId="77777777" w:rsidR="00A800BD" w:rsidRPr="00401A64" w:rsidRDefault="00A800BD" w:rsidP="00A800BD">
      <w:pPr>
        <w:rPr>
          <w:lang w:val="fr-CH"/>
        </w:rPr>
      </w:pPr>
    </w:p>
    <w:p w14:paraId="0CC7410F" w14:textId="77777777" w:rsidR="00A800BD" w:rsidRDefault="00A800BD" w:rsidP="00A800BD"/>
    <w:p w14:paraId="531792D9" w14:textId="77777777" w:rsidR="00A800BD" w:rsidRDefault="00A800BD" w:rsidP="00A800BD"/>
    <w:p w14:paraId="5C490F16" w14:textId="77777777" w:rsidR="00A800BD" w:rsidRDefault="00A800BD" w:rsidP="00A800BD"/>
    <w:p w14:paraId="79D4A351" w14:textId="50A4A705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D8EEEA" wp14:editId="3EE21AF4">
            <wp:simplePos x="0" y="0"/>
            <wp:positionH relativeFrom="margin">
              <wp:posOffset>3976370</wp:posOffset>
            </wp:positionH>
            <wp:positionV relativeFrom="paragraph">
              <wp:posOffset>320040</wp:posOffset>
            </wp:positionV>
            <wp:extent cx="4533900" cy="3400425"/>
            <wp:effectExtent l="0" t="0" r="0" b="952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Compteur de vie</w:t>
      </w:r>
    </w:p>
    <w:tbl>
      <w:tblPr>
        <w:tblpPr w:leftFromText="141" w:rightFromText="141" w:vertAnchor="text" w:horzAnchor="margin" w:tblpY="121"/>
        <w:tblW w:w="39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</w:tblGrid>
      <w:tr w:rsidR="00A800BD" w:rsidRPr="00924C02" w14:paraId="100B3BF8" w14:textId="77777777" w:rsidTr="00F72CEC">
        <w:trPr>
          <w:trHeight w:val="945"/>
        </w:trPr>
        <w:tc>
          <w:tcPr>
            <w:tcW w:w="3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8A62F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un compteur de vie</w:t>
            </w:r>
          </w:p>
          <w:p w14:paraId="7102B5F4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le nombre de vies restantes  </w:t>
            </w:r>
          </w:p>
        </w:tc>
      </w:tr>
    </w:tbl>
    <w:p w14:paraId="1A0842FB" w14:textId="1EBFBA88" w:rsidR="00A800BD" w:rsidRPr="00F46C73" w:rsidRDefault="00A800BD" w:rsidP="00A800BD">
      <w:pPr>
        <w:rPr>
          <w:lang w:eastAsia="fr-CH"/>
        </w:rPr>
      </w:pPr>
    </w:p>
    <w:p w14:paraId="49FE5F44" w14:textId="527B34F3" w:rsidR="00A800BD" w:rsidRDefault="00A800BD" w:rsidP="00A800BD"/>
    <w:p w14:paraId="3E998381" w14:textId="3FD2EC37" w:rsidR="00A800BD" w:rsidRDefault="00A800BD" w:rsidP="00A800BD"/>
    <w:p w14:paraId="7BA481A2" w14:textId="7B8D5788" w:rsidR="00164A42" w:rsidRDefault="00164A42" w:rsidP="00164A42">
      <w:pPr>
        <w:pStyle w:val="Paragraphedeliste"/>
      </w:pPr>
    </w:p>
    <w:p w14:paraId="7863F57D" w14:textId="77777777" w:rsidR="00164A42" w:rsidRDefault="00164A42" w:rsidP="00164A42">
      <w:pPr>
        <w:pStyle w:val="Paragraphedeliste"/>
      </w:pPr>
    </w:p>
    <w:p w14:paraId="1EAECBE5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on joue il y a un compteur qui annonce </w:t>
      </w:r>
    </w:p>
    <w:p w14:paraId="2256B080" w14:textId="18C02742" w:rsidR="00A800BD" w:rsidRDefault="00A800BD" w:rsidP="00164A42">
      <w:pPr>
        <w:pStyle w:val="Paragraphedeliste"/>
      </w:pPr>
      <w:r>
        <w:t>le nombre de</w:t>
      </w:r>
      <w:r w:rsidR="00164A42">
        <w:t xml:space="preserve"> </w:t>
      </w:r>
      <w:r>
        <w:t>vie qu’il nous reste.</w:t>
      </w:r>
    </w:p>
    <w:p w14:paraId="72BDE0A9" w14:textId="196F8F3F" w:rsidR="00A800BD" w:rsidRDefault="00A800BD" w:rsidP="00A800BD"/>
    <w:p w14:paraId="79609C24" w14:textId="77777777" w:rsidR="00A800BD" w:rsidRDefault="00A800BD" w:rsidP="00A800BD"/>
    <w:p w14:paraId="0A530EE3" w14:textId="77777777" w:rsidR="00A800BD" w:rsidRDefault="00A800BD" w:rsidP="00A800BD"/>
    <w:p w14:paraId="2F6ECD0B" w14:textId="77777777" w:rsidR="00A800BD" w:rsidRDefault="00A800BD" w:rsidP="00A800BD"/>
    <w:p w14:paraId="48BCE9C6" w14:textId="77777777" w:rsidR="00A800BD" w:rsidRDefault="00A800BD" w:rsidP="00A800BD"/>
    <w:p w14:paraId="12613569" w14:textId="77777777" w:rsidR="00A800BD" w:rsidRDefault="00A800BD" w:rsidP="00A800BD"/>
    <w:p w14:paraId="364AC6E0" w14:textId="77777777" w:rsidR="00A800BD" w:rsidRDefault="00A800BD" w:rsidP="00A800BD"/>
    <w:p w14:paraId="6DBC4F05" w14:textId="77777777" w:rsidR="00A800BD" w:rsidRDefault="00A800BD" w:rsidP="00A800BD"/>
    <w:p w14:paraId="6C30763D" w14:textId="77777777" w:rsidR="00A800BD" w:rsidRDefault="00A800BD" w:rsidP="00A800BD"/>
    <w:p w14:paraId="1A34F314" w14:textId="77777777" w:rsidR="00A800BD" w:rsidRDefault="00A800BD" w:rsidP="00A800BD"/>
    <w:p w14:paraId="7C5E15E9" w14:textId="77777777" w:rsidR="00A800BD" w:rsidRDefault="00A800BD" w:rsidP="00A800BD"/>
    <w:p w14:paraId="74EB3822" w14:textId="77777777" w:rsidR="00164A42" w:rsidRDefault="00164A42" w:rsidP="00A800BD">
      <w:pPr>
        <w:pStyle w:val="Titre"/>
      </w:pPr>
    </w:p>
    <w:p w14:paraId="7811CB56" w14:textId="48D50D78" w:rsidR="00A800BD" w:rsidRDefault="00164A42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6C8E7CD5" wp14:editId="31DE2F4C">
            <wp:simplePos x="0" y="0"/>
            <wp:positionH relativeFrom="margin">
              <wp:posOffset>4347845</wp:posOffset>
            </wp:positionH>
            <wp:positionV relativeFrom="paragraph">
              <wp:posOffset>0</wp:posOffset>
            </wp:positionV>
            <wp:extent cx="4785263" cy="3590925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263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0BD">
        <w:t xml:space="preserve">Story : </w:t>
      </w:r>
      <w:r w:rsidR="00A800BD">
        <w:rPr>
          <w:rFonts w:ascii="Calibri" w:eastAsia="Times New Roman" w:hAnsi="Calibri" w:cs="Calibri"/>
          <w:lang w:val="fr-FR" w:eastAsia="fr-CH"/>
        </w:rPr>
        <w:t>Score en temps réel</w:t>
      </w:r>
    </w:p>
    <w:tbl>
      <w:tblPr>
        <w:tblpPr w:leftFromText="141" w:rightFromText="141" w:vertAnchor="text" w:horzAnchor="margin" w:tblpY="166"/>
        <w:tblW w:w="3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84"/>
      </w:tblGrid>
      <w:tr w:rsidR="00A800BD" w:rsidRPr="00924C02" w14:paraId="2A89CCE5" w14:textId="77777777" w:rsidTr="00F72CEC">
        <w:trPr>
          <w:trHeight w:val="942"/>
        </w:trPr>
        <w:tc>
          <w:tcPr>
            <w:tcW w:w="3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B2972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avoir mon score en temps réel sur mon écran quand je joue. </w:t>
            </w:r>
          </w:p>
          <w:p w14:paraId="275CB49E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savoir si je suis bon au jeu. </w:t>
            </w:r>
          </w:p>
        </w:tc>
      </w:tr>
    </w:tbl>
    <w:p w14:paraId="03862937" w14:textId="7CC70C7E" w:rsidR="00A800BD" w:rsidRPr="00D158DB" w:rsidRDefault="00A800BD" w:rsidP="00A800BD">
      <w:pPr>
        <w:rPr>
          <w:lang w:eastAsia="fr-CH"/>
        </w:rPr>
      </w:pPr>
    </w:p>
    <w:p w14:paraId="4CE7C30D" w14:textId="77777777" w:rsidR="00A800BD" w:rsidRDefault="00A800BD" w:rsidP="00A800BD"/>
    <w:p w14:paraId="723299AB" w14:textId="38DEE77C" w:rsidR="00A800BD" w:rsidRDefault="00A800BD" w:rsidP="00A800BD"/>
    <w:p w14:paraId="310361BE" w14:textId="77777777" w:rsidR="00164A42" w:rsidRDefault="00164A42" w:rsidP="00164A42">
      <w:pPr>
        <w:pStyle w:val="Paragraphedeliste"/>
      </w:pPr>
    </w:p>
    <w:p w14:paraId="73FD0A53" w14:textId="77777777" w:rsidR="00164A42" w:rsidRDefault="00164A42" w:rsidP="00164A42">
      <w:pPr>
        <w:pStyle w:val="Paragraphedeliste"/>
      </w:pPr>
    </w:p>
    <w:p w14:paraId="190D8AF0" w14:textId="77777777" w:rsidR="00164A42" w:rsidRDefault="00A800BD" w:rsidP="00A800BD">
      <w:pPr>
        <w:pStyle w:val="Paragraphedeliste"/>
        <w:numPr>
          <w:ilvl w:val="0"/>
          <w:numId w:val="29"/>
        </w:numPr>
      </w:pPr>
      <w:r>
        <w:t xml:space="preserve">Quand je joue il y a le score qui s’affiche en temps réel </w:t>
      </w:r>
    </w:p>
    <w:p w14:paraId="1A3E2E0F" w14:textId="3F14B917" w:rsidR="00A800BD" w:rsidRDefault="00A800BD" w:rsidP="00164A42">
      <w:pPr>
        <w:pStyle w:val="Paragraphedeliste"/>
      </w:pPr>
      <w:r>
        <w:t>(après</w:t>
      </w:r>
      <w:r w:rsidR="00164A42">
        <w:t xml:space="preserve"> </w:t>
      </w:r>
      <w:r>
        <w:t xml:space="preserve">chaque </w:t>
      </w:r>
      <w:proofErr w:type="spellStart"/>
      <w:r>
        <w:t>kill</w:t>
      </w:r>
      <w:proofErr w:type="spellEnd"/>
      <w:r>
        <w:t>)</w:t>
      </w:r>
    </w:p>
    <w:p w14:paraId="5E79AF84" w14:textId="5733322B" w:rsidR="00A800BD" w:rsidRDefault="00A800BD" w:rsidP="00A800BD"/>
    <w:p w14:paraId="7D4F5263" w14:textId="441EE9E8" w:rsidR="00A800BD" w:rsidRDefault="00A800BD" w:rsidP="00A800BD"/>
    <w:p w14:paraId="7B8ECE12" w14:textId="46FC5F03" w:rsidR="00A800BD" w:rsidRDefault="00A800BD" w:rsidP="00A800BD"/>
    <w:p w14:paraId="30847530" w14:textId="764B4157" w:rsidR="00A800BD" w:rsidRDefault="00A800BD" w:rsidP="00A800BD"/>
    <w:p w14:paraId="14D5FA56" w14:textId="55419634" w:rsidR="00A800BD" w:rsidRPr="00104B89" w:rsidRDefault="00A800BD" w:rsidP="00A800BD">
      <w:pPr>
        <w:rPr>
          <w:b/>
          <w:bCs/>
          <w:color w:val="538135" w:themeColor="accent6" w:themeShade="BF"/>
          <w:sz w:val="36"/>
          <w:szCs w:val="36"/>
        </w:rPr>
      </w:pPr>
      <w:r w:rsidRPr="00104B89">
        <w:rPr>
          <w:b/>
          <w:bCs/>
          <w:color w:val="538135" w:themeColor="accent6" w:themeShade="BF"/>
          <w:sz w:val="36"/>
          <w:szCs w:val="36"/>
        </w:rPr>
        <w:t>EN VERT :  le score en temps réel</w:t>
      </w:r>
    </w:p>
    <w:p w14:paraId="412AC84D" w14:textId="77777777" w:rsidR="00E302FE" w:rsidRDefault="00E302FE" w:rsidP="00A800BD">
      <w:pPr>
        <w:ind w:left="1416" w:firstLine="708"/>
        <w:rPr>
          <w:b/>
          <w:bCs/>
          <w:color w:val="2E74B5" w:themeColor="accent5" w:themeShade="BF"/>
          <w:sz w:val="36"/>
          <w:szCs w:val="36"/>
        </w:rPr>
      </w:pPr>
    </w:p>
    <w:p w14:paraId="6FF1662B" w14:textId="5C99B068" w:rsidR="00A800BD" w:rsidRDefault="00A800BD" w:rsidP="00E302FE">
      <w:pPr>
        <w:rPr>
          <w:b/>
          <w:bCs/>
          <w:color w:val="2E74B5" w:themeColor="accent5" w:themeShade="BF"/>
          <w:sz w:val="36"/>
          <w:szCs w:val="36"/>
        </w:rPr>
      </w:pPr>
      <w:r w:rsidRPr="00104B89">
        <w:rPr>
          <w:b/>
          <w:bCs/>
          <w:color w:val="2E74B5" w:themeColor="accent5" w:themeShade="BF"/>
          <w:sz w:val="36"/>
          <w:szCs w:val="36"/>
        </w:rPr>
        <w:t>EN BLEU : les vie(s) restante(s)</w:t>
      </w:r>
    </w:p>
    <w:p w14:paraId="1AE970EA" w14:textId="5295A441" w:rsidR="00A800BD" w:rsidRDefault="00A800BD" w:rsidP="00A800BD"/>
    <w:p w14:paraId="089D8D10" w14:textId="7A050578" w:rsidR="00A800BD" w:rsidRDefault="00A800BD" w:rsidP="00A800BD">
      <w:pPr>
        <w:rPr>
          <w:noProof/>
        </w:rPr>
      </w:pPr>
    </w:p>
    <w:p w14:paraId="1F39604D" w14:textId="0F11671E" w:rsidR="00A800BD" w:rsidRDefault="00E302FE" w:rsidP="00A800BD">
      <w:r>
        <w:rPr>
          <w:noProof/>
        </w:rPr>
        <w:drawing>
          <wp:anchor distT="0" distB="0" distL="114300" distR="114300" simplePos="0" relativeHeight="251670528" behindDoc="0" locked="0" layoutInCell="1" allowOverlap="1" wp14:anchorId="1A15BC24" wp14:editId="5BCE88BE">
            <wp:simplePos x="0" y="0"/>
            <wp:positionH relativeFrom="column">
              <wp:posOffset>5141595</wp:posOffset>
            </wp:positionH>
            <wp:positionV relativeFrom="paragraph">
              <wp:posOffset>1270</wp:posOffset>
            </wp:positionV>
            <wp:extent cx="3990975" cy="1876425"/>
            <wp:effectExtent l="0" t="0" r="9525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4" t="1250" r="18332" b="49500"/>
                    <a:stretch/>
                  </pic:blipFill>
                  <pic:spPr bwMode="auto">
                    <a:xfrm>
                      <a:off x="0" y="0"/>
                      <a:ext cx="3990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303A5E" w14:textId="7A199F85" w:rsidR="00A800BD" w:rsidRDefault="00A800BD" w:rsidP="00A800BD"/>
    <w:p w14:paraId="103C2488" w14:textId="77777777" w:rsidR="00A800BD" w:rsidRDefault="00A800BD" w:rsidP="00A800BD"/>
    <w:p w14:paraId="6E523CF6" w14:textId="77777777" w:rsidR="00A800BD" w:rsidRDefault="00A800BD" w:rsidP="00A800BD"/>
    <w:p w14:paraId="63F9951D" w14:textId="77777777" w:rsidR="00A800BD" w:rsidRDefault="00A800BD" w:rsidP="00A800BD"/>
    <w:p w14:paraId="78DA5B2A" w14:textId="77777777" w:rsidR="00A800BD" w:rsidRDefault="00A800BD" w:rsidP="00A800BD"/>
    <w:p w14:paraId="6BE84E18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A08E807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52BA3161" w14:textId="77777777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C05321A" w14:textId="1482CB65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Pseudo</w:t>
      </w:r>
    </w:p>
    <w:tbl>
      <w:tblPr>
        <w:tblpPr w:leftFromText="141" w:rightFromText="141" w:vertAnchor="text" w:horzAnchor="margin" w:tblpY="61"/>
        <w:tblW w:w="50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8"/>
      </w:tblGrid>
      <w:tr w:rsidR="00A800BD" w:rsidRPr="00924C02" w14:paraId="3EBF3BA0" w14:textId="77777777" w:rsidTr="00F72CEC">
        <w:trPr>
          <w:trHeight w:val="781"/>
        </w:trPr>
        <w:tc>
          <w:tcPr>
            <w:tcW w:w="5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5FDD71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</w:t>
            </w:r>
            <w:r>
              <w:rPr>
                <w:rFonts w:ascii="Calibri" w:hAnsi="Calibri" w:cs="Calibri"/>
                <w:lang w:eastAsia="fr-CH"/>
              </w:rPr>
              <w:t xml:space="preserve">’aimerais </w:t>
            </w:r>
            <w:r w:rsidRPr="00924C02">
              <w:rPr>
                <w:rFonts w:ascii="Calibri" w:hAnsi="Calibri" w:cs="Calibri"/>
                <w:lang w:eastAsia="fr-CH"/>
              </w:rPr>
              <w:t>pouvoir mettre un pseudonyme pour enregistrer mon score. </w:t>
            </w:r>
          </w:p>
        </w:tc>
      </w:tr>
    </w:tbl>
    <w:p w14:paraId="495F4177" w14:textId="5F663DD9" w:rsidR="00A800BD" w:rsidRDefault="00E302FE" w:rsidP="00A800BD">
      <w:pPr>
        <w:rPr>
          <w:b/>
          <w:bCs/>
          <w:color w:val="2E74B5" w:themeColor="accent5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12FEEC21" wp14:editId="10DB26F3">
            <wp:simplePos x="0" y="0"/>
            <wp:positionH relativeFrom="column">
              <wp:posOffset>4281805</wp:posOffset>
            </wp:positionH>
            <wp:positionV relativeFrom="paragraph">
              <wp:posOffset>7620</wp:posOffset>
            </wp:positionV>
            <wp:extent cx="4940300" cy="3705225"/>
            <wp:effectExtent l="0" t="0" r="0" b="952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F51FD" w14:textId="6A1BAA85" w:rsidR="00A800BD" w:rsidRDefault="00A800BD" w:rsidP="00A800BD">
      <w:pPr>
        <w:rPr>
          <w:b/>
          <w:bCs/>
          <w:color w:val="2E74B5" w:themeColor="accent5" w:themeShade="BF"/>
          <w:sz w:val="36"/>
          <w:szCs w:val="36"/>
        </w:rPr>
      </w:pPr>
    </w:p>
    <w:p w14:paraId="4DD0C14C" w14:textId="246CAECA" w:rsidR="00E302FE" w:rsidRDefault="00E302FE" w:rsidP="00E302FE">
      <w:pPr>
        <w:pStyle w:val="Paragraphedeliste"/>
        <w:rPr>
          <w:color w:val="000000" w:themeColor="text1"/>
        </w:rPr>
      </w:pPr>
    </w:p>
    <w:p w14:paraId="17684AB4" w14:textId="77777777" w:rsidR="00E302FE" w:rsidRDefault="00A800BD" w:rsidP="00A800BD">
      <w:pPr>
        <w:pStyle w:val="Paragraphedeliste"/>
        <w:numPr>
          <w:ilvl w:val="0"/>
          <w:numId w:val="29"/>
        </w:numPr>
        <w:rPr>
          <w:color w:val="000000" w:themeColor="text1"/>
        </w:rPr>
      </w:pPr>
      <w:r>
        <w:rPr>
          <w:color w:val="000000" w:themeColor="text1"/>
        </w:rPr>
        <w:t xml:space="preserve">Quand j’ai perdu une page proposant d’enregistrer son score </w:t>
      </w:r>
    </w:p>
    <w:p w14:paraId="71D935FE" w14:textId="5CF60401" w:rsidR="00A800BD" w:rsidRDefault="00A800BD" w:rsidP="00E302FE">
      <w:pPr>
        <w:pStyle w:val="Paragraphedeliste"/>
        <w:rPr>
          <w:color w:val="000000" w:themeColor="text1"/>
        </w:rPr>
      </w:pPr>
      <w:r>
        <w:rPr>
          <w:color w:val="000000" w:themeColor="text1"/>
        </w:rPr>
        <w:t>avec un pseudo s’affiche.</w:t>
      </w:r>
    </w:p>
    <w:p w14:paraId="34F93E5F" w14:textId="6F03C5A0" w:rsidR="00A800BD" w:rsidRDefault="00A800BD" w:rsidP="00A800BD">
      <w:pPr>
        <w:ind w:left="360"/>
        <w:rPr>
          <w:color w:val="000000" w:themeColor="text1"/>
        </w:rPr>
      </w:pPr>
    </w:p>
    <w:p w14:paraId="7EC16DE1" w14:textId="16020B89" w:rsidR="00E302FE" w:rsidRDefault="00E302FE" w:rsidP="00A800BD">
      <w:pPr>
        <w:ind w:left="360"/>
        <w:rPr>
          <w:color w:val="000000" w:themeColor="text1"/>
        </w:rPr>
      </w:pPr>
    </w:p>
    <w:p w14:paraId="0D41269E" w14:textId="2AF3531A" w:rsidR="00E302FE" w:rsidRDefault="00E302FE" w:rsidP="00A800BD">
      <w:pPr>
        <w:ind w:left="360"/>
        <w:rPr>
          <w:color w:val="000000" w:themeColor="text1"/>
        </w:rPr>
      </w:pPr>
    </w:p>
    <w:p w14:paraId="37DA448F" w14:textId="466D0504" w:rsidR="00E302FE" w:rsidRDefault="00E302FE" w:rsidP="00A800BD">
      <w:pPr>
        <w:ind w:left="360"/>
        <w:rPr>
          <w:color w:val="000000" w:themeColor="text1"/>
        </w:rPr>
      </w:pPr>
    </w:p>
    <w:p w14:paraId="452443EE" w14:textId="4B918ABF" w:rsidR="00E302FE" w:rsidRDefault="00E302FE" w:rsidP="00A800BD">
      <w:pPr>
        <w:ind w:left="360"/>
        <w:rPr>
          <w:color w:val="000000" w:themeColor="text1"/>
        </w:rPr>
      </w:pPr>
    </w:p>
    <w:p w14:paraId="3A1D97B5" w14:textId="1C51CE60" w:rsidR="00E302FE" w:rsidRDefault="00E302FE" w:rsidP="00A800BD">
      <w:pPr>
        <w:ind w:left="360"/>
        <w:rPr>
          <w:color w:val="000000" w:themeColor="text1"/>
        </w:rPr>
      </w:pPr>
    </w:p>
    <w:p w14:paraId="096707A1" w14:textId="509C5B4B" w:rsidR="00E302FE" w:rsidRDefault="00E302FE" w:rsidP="00A800BD">
      <w:pPr>
        <w:ind w:left="360"/>
        <w:rPr>
          <w:color w:val="000000" w:themeColor="text1"/>
        </w:rPr>
      </w:pPr>
    </w:p>
    <w:p w14:paraId="196721BE" w14:textId="2486332B" w:rsidR="00E302FE" w:rsidRDefault="00E302FE" w:rsidP="00A800BD">
      <w:pPr>
        <w:ind w:left="360"/>
        <w:rPr>
          <w:color w:val="000000" w:themeColor="text1"/>
        </w:rPr>
      </w:pPr>
    </w:p>
    <w:p w14:paraId="4B65B47D" w14:textId="17C9FE46" w:rsidR="00E302FE" w:rsidRDefault="00E302FE" w:rsidP="00A800BD">
      <w:pPr>
        <w:ind w:left="360"/>
        <w:rPr>
          <w:color w:val="000000" w:themeColor="text1"/>
        </w:rPr>
      </w:pPr>
    </w:p>
    <w:p w14:paraId="3B2C7542" w14:textId="339B36CD" w:rsidR="00E302FE" w:rsidRDefault="00E302FE" w:rsidP="00A800BD">
      <w:pPr>
        <w:ind w:left="360"/>
        <w:rPr>
          <w:color w:val="000000" w:themeColor="text1"/>
        </w:rPr>
      </w:pPr>
    </w:p>
    <w:p w14:paraId="6492176F" w14:textId="5399E9AB" w:rsidR="00E302FE" w:rsidRDefault="00E302FE" w:rsidP="00A800BD">
      <w:pPr>
        <w:ind w:left="360"/>
        <w:rPr>
          <w:color w:val="000000" w:themeColor="text1"/>
        </w:rPr>
      </w:pPr>
    </w:p>
    <w:p w14:paraId="52A637FC" w14:textId="77777777" w:rsidR="00E302FE" w:rsidRDefault="00E302FE" w:rsidP="00A800BD">
      <w:pPr>
        <w:ind w:left="360"/>
        <w:rPr>
          <w:color w:val="000000" w:themeColor="text1"/>
        </w:rPr>
      </w:pPr>
    </w:p>
    <w:p w14:paraId="58DA87F8" w14:textId="030269D9" w:rsidR="00A800BD" w:rsidRDefault="00A800BD" w:rsidP="00A800BD">
      <w:pPr>
        <w:ind w:left="360"/>
        <w:rPr>
          <w:color w:val="000000" w:themeColor="text1"/>
        </w:rPr>
      </w:pPr>
    </w:p>
    <w:p w14:paraId="0EA3628A" w14:textId="5462A795" w:rsidR="00E302FE" w:rsidRDefault="00E302FE" w:rsidP="00A800BD">
      <w:pPr>
        <w:ind w:left="360"/>
        <w:rPr>
          <w:color w:val="000000" w:themeColor="text1"/>
        </w:rPr>
      </w:pPr>
    </w:p>
    <w:p w14:paraId="67C3DE96" w14:textId="603F0A11" w:rsidR="00E302FE" w:rsidRDefault="00E302FE" w:rsidP="00A800BD">
      <w:pPr>
        <w:ind w:left="360"/>
        <w:rPr>
          <w:color w:val="000000" w:themeColor="text1"/>
        </w:rPr>
      </w:pPr>
    </w:p>
    <w:p w14:paraId="6D720564" w14:textId="4A45B7A7" w:rsidR="00E302FE" w:rsidRDefault="00E302FE" w:rsidP="00A800BD">
      <w:pPr>
        <w:ind w:left="360"/>
        <w:rPr>
          <w:color w:val="000000" w:themeColor="text1"/>
        </w:rPr>
      </w:pPr>
    </w:p>
    <w:p w14:paraId="6FA351EA" w14:textId="678A6C73" w:rsidR="00E302FE" w:rsidRDefault="00E302FE" w:rsidP="00A800BD">
      <w:pPr>
        <w:ind w:left="360"/>
        <w:rPr>
          <w:color w:val="000000" w:themeColor="text1"/>
        </w:rPr>
      </w:pPr>
    </w:p>
    <w:p w14:paraId="446F6E17" w14:textId="01DF3AEE" w:rsidR="00E302FE" w:rsidRDefault="00E302FE" w:rsidP="00A800BD">
      <w:pPr>
        <w:ind w:left="360"/>
        <w:rPr>
          <w:color w:val="000000" w:themeColor="text1"/>
        </w:rPr>
      </w:pPr>
    </w:p>
    <w:p w14:paraId="6BE47661" w14:textId="369E50BE" w:rsidR="00E302FE" w:rsidRDefault="00E302FE" w:rsidP="00A800BD">
      <w:pPr>
        <w:ind w:left="360"/>
        <w:rPr>
          <w:color w:val="000000" w:themeColor="text1"/>
        </w:rPr>
      </w:pPr>
    </w:p>
    <w:p w14:paraId="728C49FC" w14:textId="0AFF34E6" w:rsidR="00E302FE" w:rsidRDefault="00E302FE" w:rsidP="00A800BD">
      <w:pPr>
        <w:ind w:left="360"/>
        <w:rPr>
          <w:color w:val="000000" w:themeColor="text1"/>
        </w:rPr>
      </w:pPr>
    </w:p>
    <w:p w14:paraId="7B9D01D7" w14:textId="515C8E57" w:rsidR="00E302FE" w:rsidRDefault="00E302FE" w:rsidP="00A800BD">
      <w:pPr>
        <w:ind w:left="360"/>
        <w:rPr>
          <w:color w:val="000000" w:themeColor="text1"/>
        </w:rPr>
      </w:pPr>
    </w:p>
    <w:p w14:paraId="66CD758C" w14:textId="77777777" w:rsidR="00E302FE" w:rsidRDefault="00E302FE" w:rsidP="00A800BD">
      <w:pPr>
        <w:ind w:left="360"/>
        <w:rPr>
          <w:color w:val="000000" w:themeColor="text1"/>
        </w:rPr>
      </w:pPr>
    </w:p>
    <w:p w14:paraId="00EC68FB" w14:textId="00674D77" w:rsidR="00A800BD" w:rsidRDefault="00A800BD" w:rsidP="00A800BD">
      <w:pPr>
        <w:pStyle w:val="Titre"/>
        <w:rPr>
          <w:rFonts w:ascii="Calibri" w:eastAsia="Times New Roman" w:hAnsi="Calibri" w:cs="Calibri"/>
          <w:lang w:val="fr-FR" w:eastAsia="fr-CH"/>
        </w:rPr>
      </w:pPr>
      <w:r>
        <w:lastRenderedPageBreak/>
        <w:t xml:space="preserve">Story : </w:t>
      </w:r>
      <w:r>
        <w:rPr>
          <w:rFonts w:ascii="Calibri" w:eastAsia="Times New Roman" w:hAnsi="Calibri" w:cs="Calibri"/>
          <w:lang w:val="fr-FR" w:eastAsia="fr-CH"/>
        </w:rPr>
        <w:t>Musique</w:t>
      </w:r>
    </w:p>
    <w:tbl>
      <w:tblPr>
        <w:tblpPr w:leftFromText="141" w:rightFromText="141" w:vertAnchor="text" w:horzAnchor="margin" w:tblpY="121"/>
        <w:tblW w:w="617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77"/>
      </w:tblGrid>
      <w:tr w:rsidR="00A800BD" w:rsidRPr="00924C02" w14:paraId="4A602F8E" w14:textId="77777777" w:rsidTr="00F72CEC">
        <w:trPr>
          <w:trHeight w:val="886"/>
        </w:trPr>
        <w:tc>
          <w:tcPr>
            <w:tcW w:w="6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8423F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Je veux une musique d’ambiance assez cool pendant ma partie de jeux </w:t>
            </w:r>
          </w:p>
          <w:p w14:paraId="5064E98A" w14:textId="77777777" w:rsidR="00A800BD" w:rsidRPr="00924C02" w:rsidRDefault="00A800BD" w:rsidP="00F72CEC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Pour pas que je m’ennuie ! </w:t>
            </w:r>
          </w:p>
        </w:tc>
      </w:tr>
    </w:tbl>
    <w:p w14:paraId="670D49A1" w14:textId="769590F2" w:rsidR="00A800BD" w:rsidRPr="00B24B2C" w:rsidRDefault="00A800BD" w:rsidP="00A800BD">
      <w:pPr>
        <w:rPr>
          <w:lang w:eastAsia="fr-CH"/>
        </w:rPr>
      </w:pPr>
    </w:p>
    <w:p w14:paraId="03CE86AD" w14:textId="6233695C" w:rsidR="00A800BD" w:rsidRDefault="00A800BD" w:rsidP="00A800BD">
      <w:pPr>
        <w:ind w:left="360"/>
        <w:rPr>
          <w:color w:val="000000" w:themeColor="text1"/>
        </w:rPr>
      </w:pPr>
    </w:p>
    <w:p w14:paraId="25113E84" w14:textId="2B8A47C6" w:rsidR="00A800BD" w:rsidRDefault="00A800BD" w:rsidP="00A800BD">
      <w:pPr>
        <w:ind w:left="360"/>
        <w:rPr>
          <w:color w:val="000000" w:themeColor="text1"/>
        </w:rPr>
      </w:pPr>
    </w:p>
    <w:p w14:paraId="5843FF95" w14:textId="43B0CD39" w:rsidR="005E3EA2" w:rsidRDefault="005E3EA2" w:rsidP="00A800BD">
      <w:pPr>
        <w:ind w:left="360"/>
        <w:rPr>
          <w:color w:val="000000" w:themeColor="text1"/>
        </w:rPr>
      </w:pPr>
    </w:p>
    <w:p w14:paraId="2C60E32B" w14:textId="77777777" w:rsidR="005E3EA2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Quand je lance le programme, une musique se lance en fond et </w:t>
      </w:r>
    </w:p>
    <w:p w14:paraId="2198131D" w14:textId="175B8097" w:rsidR="00A800BD" w:rsidRDefault="00A800BD" w:rsidP="005E3EA2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ne s’arrête que si on la désactive dans le menu options ou que l’on ferme le programme. </w:t>
      </w:r>
    </w:p>
    <w:p w14:paraId="62220C1C" w14:textId="34B478C3" w:rsidR="00A800BD" w:rsidRDefault="00A800BD" w:rsidP="00A800BD">
      <w:pPr>
        <w:ind w:left="360"/>
        <w:rPr>
          <w:color w:val="000000" w:themeColor="text1"/>
        </w:rPr>
      </w:pPr>
    </w:p>
    <w:p w14:paraId="4F378070" w14:textId="77777777" w:rsidR="00A800BD" w:rsidRDefault="00A800BD" w:rsidP="00A800BD">
      <w:pPr>
        <w:ind w:left="36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1438595" wp14:editId="56688DBA">
            <wp:extent cx="5762625" cy="432435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229B" w14:textId="77777777" w:rsidR="00A800BD" w:rsidRPr="00B24B2C" w:rsidRDefault="00A800BD" w:rsidP="00A800BD">
      <w:pPr>
        <w:ind w:left="360"/>
        <w:rPr>
          <w:color w:val="000000" w:themeColor="text1"/>
        </w:rPr>
      </w:pPr>
    </w:p>
    <w:p w14:paraId="237AC55C" w14:textId="07074697" w:rsidR="003E60F7" w:rsidRPr="00791020" w:rsidRDefault="003E60F7" w:rsidP="0052368D">
      <w:pPr>
        <w:rPr>
          <w:i/>
          <w:iCs/>
          <w:szCs w:val="14"/>
        </w:rPr>
      </w:pPr>
    </w:p>
    <w:p w14:paraId="18169A4C" w14:textId="77777777" w:rsidR="00F53ED8" w:rsidRPr="003E60F7" w:rsidRDefault="00F53ED8" w:rsidP="003E60F7">
      <w:pPr>
        <w:pStyle w:val="Titre1"/>
      </w:pPr>
      <w:bookmarkStart w:id="5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5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(variables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vie(+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aliens  -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08555390" w14:textId="326145FF" w:rsidR="002B2748" w:rsidRDefault="0011188A" w:rsidP="002B2748">
      <w:pPr>
        <w:pStyle w:val="Titre1"/>
      </w:pPr>
      <w:bookmarkStart w:id="6" w:name="_Toc115273811"/>
      <w:r>
        <w:lastRenderedPageBreak/>
        <w:t>Analyse Technique</w:t>
      </w:r>
      <w:bookmarkStart w:id="7" w:name="_Toc115273812"/>
      <w:bookmarkEnd w:id="6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5C4E21C8" w:rsidR="002B2748" w:rsidRDefault="00053B57">
      <w:r>
        <w:rPr>
          <w:noProof/>
        </w:rPr>
        <w:drawing>
          <wp:inline distT="0" distB="0" distL="0" distR="0" wp14:anchorId="5BD66668" wp14:editId="6881F2D7">
            <wp:extent cx="7296150" cy="3028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748"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lastRenderedPageBreak/>
        <w:t>Environnement de travail</w:t>
      </w:r>
      <w:bookmarkEnd w:id="7"/>
    </w:p>
    <w:p w14:paraId="2A1746E6" w14:textId="76C70DA1" w:rsidR="00AA0785" w:rsidRPr="00791020" w:rsidRDefault="00AA0785" w:rsidP="00235811">
      <w:pPr>
        <w:pStyle w:val="Retraitnormal1"/>
        <w:numPr>
          <w:ilvl w:val="0"/>
          <w:numId w:val="0"/>
        </w:numPr>
        <w:rPr>
          <w:rFonts w:ascii="Arial" w:hAnsi="Arial" w:cs="Arial"/>
          <w:b/>
          <w:bCs/>
          <w:i/>
          <w:sz w:val="24"/>
        </w:rPr>
      </w:pPr>
    </w:p>
    <w:p w14:paraId="5A07AF48" w14:textId="4E757CF0" w:rsidR="00AA0785" w:rsidRDefault="00263DD6" w:rsidP="00AA0785">
      <w:r>
        <w:t>Pour l’os il faut Windows 10 (sur Windows 11 ça ne marche pas)</w:t>
      </w:r>
    </w:p>
    <w:p w14:paraId="0C46CF78" w14:textId="285B4B00" w:rsidR="00263DD6" w:rsidRDefault="00263DD6" w:rsidP="00AA0785">
      <w:r>
        <w:t>Pour les outils il faudra :</w:t>
      </w:r>
    </w:p>
    <w:p w14:paraId="5158F8C5" w14:textId="4B26297F" w:rsidR="00F96287" w:rsidRDefault="00F96287" w:rsidP="00F96287">
      <w:pPr>
        <w:pStyle w:val="Paragraphedeliste"/>
        <w:ind w:left="0"/>
      </w:pPr>
      <w:r>
        <w:tab/>
        <w:t>- Visual studio code (2019/2022)</w:t>
      </w:r>
    </w:p>
    <w:p w14:paraId="1212C328" w14:textId="4C70397B" w:rsidR="00F4421E" w:rsidRDefault="00F4421E" w:rsidP="00F96287">
      <w:pPr>
        <w:pStyle w:val="Paragraphedeliste"/>
        <w:ind w:left="0"/>
      </w:pPr>
      <w:r>
        <w:tab/>
        <w:t>-(.NET 6.0)</w:t>
      </w:r>
    </w:p>
    <w:p w14:paraId="085A0B3D" w14:textId="00EE0A36" w:rsidR="00B022FE" w:rsidRDefault="00B022FE" w:rsidP="00F96287">
      <w:pPr>
        <w:pStyle w:val="Paragraphedeliste"/>
        <w:ind w:left="0"/>
      </w:pPr>
      <w:r>
        <w:tab/>
        <w:t xml:space="preserve">-Un </w:t>
      </w:r>
      <w:r w:rsidR="003D49D4">
        <w:t>écran</w:t>
      </w:r>
      <w:r>
        <w:t xml:space="preserve"> de 1920 x 1080</w:t>
      </w:r>
    </w:p>
    <w:p w14:paraId="159AD072" w14:textId="3D53321B" w:rsidR="00DA081B" w:rsidRDefault="00DA081B" w:rsidP="00F96287">
      <w:pPr>
        <w:pStyle w:val="Paragraphedeliste"/>
        <w:ind w:left="0"/>
      </w:pPr>
      <w:r>
        <w:tab/>
        <w:t xml:space="preserve">-Bloc-Notes ou lecteur de fichier txt pour pouvoir gérer l’édition et les retouches </w:t>
      </w:r>
      <w:r w:rsidR="00D61852">
        <w:t>à</w:t>
      </w:r>
      <w:r>
        <w:t xml:space="preserve"> faire </w:t>
      </w:r>
      <w:r w:rsidR="00E7680F">
        <w:t>s’il</w:t>
      </w:r>
      <w:r>
        <w:t xml:space="preserve"> y en a sur le model des aliens</w:t>
      </w:r>
    </w:p>
    <w:p w14:paraId="634D167B" w14:textId="5EDEF2AF" w:rsidR="000F3882" w:rsidRDefault="000F3882" w:rsidP="00F96287">
      <w:pPr>
        <w:pStyle w:val="Paragraphedeliste"/>
        <w:ind w:left="0"/>
      </w:pPr>
      <w:r>
        <w:tab/>
        <w:t>-</w:t>
      </w:r>
      <w:r w:rsidR="001F3DBB">
        <w:t>Excel</w:t>
      </w:r>
      <w:r>
        <w:t xml:space="preserve"> et Word pour la documentation</w:t>
      </w:r>
    </w:p>
    <w:p w14:paraId="2A111AC9" w14:textId="5425D9ED" w:rsidR="00485694" w:rsidRDefault="00485694" w:rsidP="00F96287">
      <w:pPr>
        <w:pStyle w:val="Paragraphedeliste"/>
        <w:ind w:left="0"/>
      </w:pPr>
      <w:r>
        <w:tab/>
        <w:t xml:space="preserve">-Lucidchart pour les </w:t>
      </w:r>
      <w:r w:rsidR="00F4421E">
        <w:t>diagrammes</w:t>
      </w:r>
    </w:p>
    <w:p w14:paraId="466450ED" w14:textId="0B7B3203" w:rsidR="00AC4218" w:rsidRDefault="00AC4218" w:rsidP="00F96287">
      <w:pPr>
        <w:pStyle w:val="Paragraphedeliste"/>
        <w:ind w:left="0"/>
      </w:pPr>
      <w:r>
        <w:tab/>
        <w:t xml:space="preserve">-GitHub pour effectuer </w:t>
      </w:r>
      <w:r w:rsidR="00EA3C38">
        <w:t>des sauvegardes</w:t>
      </w:r>
      <w:r>
        <w:t xml:space="preserve"> et récupérer/transmettre le projet</w:t>
      </w:r>
    </w:p>
    <w:p w14:paraId="73DC532A" w14:textId="77777777" w:rsidR="0049659A" w:rsidRPr="003E60F7" w:rsidRDefault="003E60F7" w:rsidP="003E60F7">
      <w:pPr>
        <w:pStyle w:val="Titre1"/>
      </w:pPr>
      <w:bookmarkStart w:id="8" w:name="_Toc115273813"/>
      <w:r>
        <w:t>Suivi du développement</w:t>
      </w:r>
      <w:bookmarkEnd w:id="8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XSpec="center" w:tblpY="-232"/>
        <w:tblW w:w="14043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8F6758">
        <w:trPr>
          <w:trHeight w:val="29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8F6758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8F6758" w:rsidRPr="00924C02" w14:paraId="71D2A7F5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8B9F9E" w14:textId="316D251C" w:rsidR="008F6758" w:rsidRPr="00924C02" w:rsidRDefault="008F6758" w:rsidP="008F6758">
            <w:pPr>
              <w:jc w:val="center"/>
              <w:textAlignment w:val="baseline"/>
              <w:rPr>
                <w:rFonts w:ascii="Calibri" w:hAnsi="Calibri" w:cs="Calibri"/>
                <w:lang w:eastAsia="fr-CH"/>
              </w:rPr>
            </w:pPr>
            <w:r>
              <w:rPr>
                <w:rFonts w:ascii="Calibri" w:hAnsi="Calibri" w:cs="Calibri"/>
                <w:lang w:eastAsia="fr-CH"/>
              </w:rPr>
              <w:t>Menu Principal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7712F2" w14:textId="3A09DD73" w:rsidR="008F6758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E7746" w14:textId="49A38944" w:rsidR="008F6758" w:rsidRPr="008F6758" w:rsidRDefault="004F7E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</w:tr>
      <w:tr w:rsidR="00365967" w:rsidRPr="00924C02" w14:paraId="3CD9C1FF" w14:textId="77777777" w:rsidTr="009B59E3">
        <w:trPr>
          <w:trHeight w:val="694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9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27DA7EF4" w:rsidR="00365967" w:rsidRPr="008F6758" w:rsidRDefault="008F6758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8E443" w14:textId="715189F3" w:rsidR="00365967" w:rsidRPr="008F6758" w:rsidRDefault="005B0679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383C6397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6426"/>
            <w:bookmarkStart w:id="11" w:name="_Hlk113456437"/>
            <w:bookmarkEnd w:id="9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10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4B60E145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48CF10" w14:textId="7C5169D2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77E600DE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7008"/>
            <w:bookmarkEnd w:id="11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1037BCC9" w:rsidR="00365967" w:rsidRPr="008F6758" w:rsidRDefault="004223EF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7F81B" w14:textId="45522B3C" w:rsidR="00365967" w:rsidRPr="008F6758" w:rsidRDefault="004223EF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  <w:r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30.11.2022</w:t>
            </w:r>
          </w:p>
        </w:tc>
      </w:tr>
      <w:tr w:rsidR="00365967" w:rsidRPr="00924C02" w14:paraId="2F30C3FB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8058"/>
            <w:bookmarkEnd w:id="12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45541178" w:rsidR="00365967" w:rsidRPr="008F6758" w:rsidRDefault="008C0C54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  <w:r w:rsidRPr="008F6758"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  <w:t>02.11.2022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B386F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F1B9328" w14:textId="77777777" w:rsidTr="009B59E3">
        <w:trPr>
          <w:trHeight w:val="591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4" w:name="_Hlk113458207"/>
            <w:bookmarkEnd w:id="13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C84B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59327FDD" w14:textId="77777777" w:rsidTr="009B59E3">
        <w:trPr>
          <w:trHeight w:val="575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5" w:name="_Hlk113459133"/>
            <w:bookmarkEnd w:id="14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8E127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bookmarkEnd w:id="15"/>
      <w:tr w:rsidR="00365967" w:rsidRPr="00924C02" w14:paraId="21C812D2" w14:textId="77777777" w:rsidTr="009B59E3">
        <w:trPr>
          <w:trHeight w:val="72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B7442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4D3144DA" w14:textId="77777777" w:rsidTr="009B59E3">
        <w:trPr>
          <w:trHeight w:val="540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8F6758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8F6758" w:rsidRDefault="00365967" w:rsidP="008F6758">
            <w:pPr>
              <w:jc w:val="center"/>
              <w:textAlignment w:val="baseline"/>
              <w:rPr>
                <w:rFonts w:ascii="Segoe UI" w:hAnsi="Segoe UI" w:cs="Segoe UI"/>
                <w:b/>
                <w:bCs/>
                <w:sz w:val="28"/>
                <w:szCs w:val="2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E3B2E" w14:textId="77777777" w:rsidR="00365967" w:rsidRPr="008F6758" w:rsidRDefault="00365967" w:rsidP="008F6758">
            <w:pPr>
              <w:jc w:val="center"/>
              <w:textAlignment w:val="baseline"/>
              <w:rPr>
                <w:rFonts w:ascii="Calibri" w:hAnsi="Calibri" w:cs="Calibri"/>
                <w:b/>
                <w:bCs/>
                <w:sz w:val="28"/>
                <w:szCs w:val="28"/>
                <w:lang w:eastAsia="fr-CH"/>
              </w:rPr>
            </w:pPr>
          </w:p>
        </w:tc>
      </w:tr>
      <w:tr w:rsidR="00365967" w:rsidRPr="00924C02" w14:paraId="32F23DCB" w14:textId="77777777" w:rsidTr="009B59E3">
        <w:trPr>
          <w:trHeight w:val="483"/>
          <w:jc w:val="center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8F6758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49328A58" w14:textId="77777777" w:rsidR="00365967" w:rsidRPr="00862BDF" w:rsidRDefault="00365967" w:rsidP="008F6758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6" w:name="_Toc25553322"/>
      <w:bookmarkStart w:id="17" w:name="_Toc71691026"/>
      <w:bookmarkStart w:id="18" w:name="_Toc115273814"/>
      <w:r w:rsidRPr="0011188A">
        <w:t xml:space="preserve">Erreurs </w:t>
      </w:r>
      <w:bookmarkEnd w:id="16"/>
      <w:r w:rsidRPr="0011188A">
        <w:t>restantes</w:t>
      </w:r>
      <w:bookmarkEnd w:id="17"/>
      <w:bookmarkEnd w:id="18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9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lastRenderedPageBreak/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9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20" w:name="_Toc25553326"/>
      <w:bookmarkStart w:id="21" w:name="_Toc71691029"/>
      <w:bookmarkStart w:id="22" w:name="_Toc115273815"/>
      <w:r w:rsidRPr="0011188A">
        <w:t xml:space="preserve">Liste des </w:t>
      </w:r>
      <w:bookmarkEnd w:id="20"/>
      <w:bookmarkEnd w:id="21"/>
      <w:r w:rsidR="0011188A">
        <w:t>livrables</w:t>
      </w:r>
      <w:bookmarkEnd w:id="22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3" w:name="_Toc25553328"/>
      <w:bookmarkStart w:id="24" w:name="_Toc71703263"/>
      <w:bookmarkStart w:id="25" w:name="_Toc115273816"/>
      <w:r w:rsidRPr="0049659A">
        <w:t>C</w:t>
      </w:r>
      <w:bookmarkEnd w:id="23"/>
      <w:bookmarkEnd w:id="24"/>
      <w:r w:rsidR="00684B3D">
        <w:t>onclusions</w:t>
      </w:r>
      <w:bookmarkEnd w:id="25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31"/>
      <w:footerReference w:type="default" r:id="rId32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7D7922" w14:textId="77777777" w:rsidR="00F83426" w:rsidRDefault="00F83426">
      <w:r>
        <w:separator/>
      </w:r>
    </w:p>
  </w:endnote>
  <w:endnote w:type="continuationSeparator" w:id="0">
    <w:p w14:paraId="5D4B5175" w14:textId="77777777" w:rsidR="00F83426" w:rsidRDefault="00F83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CC890" w14:textId="77777777" w:rsidR="00F83426" w:rsidRDefault="00F83426">
      <w:r>
        <w:separator/>
      </w:r>
    </w:p>
  </w:footnote>
  <w:footnote w:type="continuationSeparator" w:id="0">
    <w:p w14:paraId="4404DAB5" w14:textId="77777777" w:rsidR="00F83426" w:rsidRDefault="00F83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652A77"/>
    <w:multiLevelType w:val="hybridMultilevel"/>
    <w:tmpl w:val="5E241B00"/>
    <w:lvl w:ilvl="0" w:tplc="38C2D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val="fr-FR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7"/>
  </w:num>
  <w:num w:numId="7">
    <w:abstractNumId w:val="12"/>
  </w:num>
  <w:num w:numId="8">
    <w:abstractNumId w:val="18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6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 w:numId="2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53B57"/>
    <w:rsid w:val="00062101"/>
    <w:rsid w:val="00063EDD"/>
    <w:rsid w:val="0009563A"/>
    <w:rsid w:val="000D3D54"/>
    <w:rsid w:val="000F3882"/>
    <w:rsid w:val="0011028F"/>
    <w:rsid w:val="00111746"/>
    <w:rsid w:val="0011188A"/>
    <w:rsid w:val="001123ED"/>
    <w:rsid w:val="00152C4D"/>
    <w:rsid w:val="00164517"/>
    <w:rsid w:val="00164A42"/>
    <w:rsid w:val="00173CEC"/>
    <w:rsid w:val="00196818"/>
    <w:rsid w:val="001E3675"/>
    <w:rsid w:val="001F3DBB"/>
    <w:rsid w:val="00205685"/>
    <w:rsid w:val="00212505"/>
    <w:rsid w:val="00232E9F"/>
    <w:rsid w:val="00235811"/>
    <w:rsid w:val="00245601"/>
    <w:rsid w:val="00255D58"/>
    <w:rsid w:val="00263DD6"/>
    <w:rsid w:val="00265744"/>
    <w:rsid w:val="00265ADA"/>
    <w:rsid w:val="00281546"/>
    <w:rsid w:val="002928F9"/>
    <w:rsid w:val="002B2748"/>
    <w:rsid w:val="002B2C38"/>
    <w:rsid w:val="002C4C01"/>
    <w:rsid w:val="002F39FF"/>
    <w:rsid w:val="003144D2"/>
    <w:rsid w:val="00336EA9"/>
    <w:rsid w:val="00360243"/>
    <w:rsid w:val="00365967"/>
    <w:rsid w:val="003713CA"/>
    <w:rsid w:val="00371ECE"/>
    <w:rsid w:val="00373C25"/>
    <w:rsid w:val="003A15E6"/>
    <w:rsid w:val="003D49D4"/>
    <w:rsid w:val="003E60F7"/>
    <w:rsid w:val="003F2179"/>
    <w:rsid w:val="00401A64"/>
    <w:rsid w:val="004223EF"/>
    <w:rsid w:val="0042262B"/>
    <w:rsid w:val="00424BDA"/>
    <w:rsid w:val="00442BB2"/>
    <w:rsid w:val="004502D9"/>
    <w:rsid w:val="00454B02"/>
    <w:rsid w:val="0047295B"/>
    <w:rsid w:val="0048128C"/>
    <w:rsid w:val="00485694"/>
    <w:rsid w:val="00487CC9"/>
    <w:rsid w:val="0049659A"/>
    <w:rsid w:val="004A38ED"/>
    <w:rsid w:val="004C38FB"/>
    <w:rsid w:val="004F68B3"/>
    <w:rsid w:val="004F7E79"/>
    <w:rsid w:val="00506EEE"/>
    <w:rsid w:val="005143EF"/>
    <w:rsid w:val="0052368D"/>
    <w:rsid w:val="00535DFD"/>
    <w:rsid w:val="005364AB"/>
    <w:rsid w:val="00577704"/>
    <w:rsid w:val="0058710B"/>
    <w:rsid w:val="00591119"/>
    <w:rsid w:val="005A2EE8"/>
    <w:rsid w:val="005B0679"/>
    <w:rsid w:val="005E1E76"/>
    <w:rsid w:val="005E3EA2"/>
    <w:rsid w:val="00601E28"/>
    <w:rsid w:val="00650A2A"/>
    <w:rsid w:val="00684B3D"/>
    <w:rsid w:val="006B033A"/>
    <w:rsid w:val="006C73A1"/>
    <w:rsid w:val="006D2512"/>
    <w:rsid w:val="006D5235"/>
    <w:rsid w:val="006E2C58"/>
    <w:rsid w:val="006F1A16"/>
    <w:rsid w:val="00764F0C"/>
    <w:rsid w:val="00782077"/>
    <w:rsid w:val="00791020"/>
    <w:rsid w:val="007C3BA1"/>
    <w:rsid w:val="007C53D3"/>
    <w:rsid w:val="007E1F38"/>
    <w:rsid w:val="0083170D"/>
    <w:rsid w:val="00833D7D"/>
    <w:rsid w:val="0083453E"/>
    <w:rsid w:val="008C0C54"/>
    <w:rsid w:val="008D7200"/>
    <w:rsid w:val="008F6758"/>
    <w:rsid w:val="0092354D"/>
    <w:rsid w:val="00930260"/>
    <w:rsid w:val="0096187C"/>
    <w:rsid w:val="00995BD0"/>
    <w:rsid w:val="00997992"/>
    <w:rsid w:val="009B59E3"/>
    <w:rsid w:val="009D368F"/>
    <w:rsid w:val="00A06247"/>
    <w:rsid w:val="00A427C0"/>
    <w:rsid w:val="00A800BD"/>
    <w:rsid w:val="00AA0785"/>
    <w:rsid w:val="00AA3411"/>
    <w:rsid w:val="00AC4218"/>
    <w:rsid w:val="00AE470C"/>
    <w:rsid w:val="00B022FE"/>
    <w:rsid w:val="00B21437"/>
    <w:rsid w:val="00B263B7"/>
    <w:rsid w:val="00B31079"/>
    <w:rsid w:val="00B673BB"/>
    <w:rsid w:val="00BC2740"/>
    <w:rsid w:val="00BC64A0"/>
    <w:rsid w:val="00BD0058"/>
    <w:rsid w:val="00BE328E"/>
    <w:rsid w:val="00C315ED"/>
    <w:rsid w:val="00C505B1"/>
    <w:rsid w:val="00C52A0E"/>
    <w:rsid w:val="00C73AB8"/>
    <w:rsid w:val="00C83E77"/>
    <w:rsid w:val="00C84A43"/>
    <w:rsid w:val="00C914CE"/>
    <w:rsid w:val="00C930E9"/>
    <w:rsid w:val="00CB3227"/>
    <w:rsid w:val="00CB6C01"/>
    <w:rsid w:val="00CB74C0"/>
    <w:rsid w:val="00CE350C"/>
    <w:rsid w:val="00CF66A2"/>
    <w:rsid w:val="00D14A10"/>
    <w:rsid w:val="00D61852"/>
    <w:rsid w:val="00D92C8B"/>
    <w:rsid w:val="00D97582"/>
    <w:rsid w:val="00DA081B"/>
    <w:rsid w:val="00DA4CCB"/>
    <w:rsid w:val="00DB4900"/>
    <w:rsid w:val="00DC0A52"/>
    <w:rsid w:val="00E00C1E"/>
    <w:rsid w:val="00E12330"/>
    <w:rsid w:val="00E302FE"/>
    <w:rsid w:val="00E63311"/>
    <w:rsid w:val="00E73A4B"/>
    <w:rsid w:val="00E7680F"/>
    <w:rsid w:val="00EA3C38"/>
    <w:rsid w:val="00EC1C24"/>
    <w:rsid w:val="00F05116"/>
    <w:rsid w:val="00F43758"/>
    <w:rsid w:val="00F4421E"/>
    <w:rsid w:val="00F4663F"/>
    <w:rsid w:val="00F53ED8"/>
    <w:rsid w:val="00F83426"/>
    <w:rsid w:val="00F94650"/>
    <w:rsid w:val="00F96287"/>
    <w:rsid w:val="00FB57D9"/>
    <w:rsid w:val="00FD3ADD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A800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CH" w:eastAsia="en-US"/>
    </w:rPr>
  </w:style>
  <w:style w:type="character" w:customStyle="1" w:styleId="TitreCar">
    <w:name w:val="Titre Car"/>
    <w:basedOn w:val="Policepardfaut"/>
    <w:link w:val="Titre"/>
    <w:uiPriority w:val="10"/>
    <w:rsid w:val="00A800B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Paragraphedeliste">
    <w:name w:val="List Paragraph"/>
    <w:basedOn w:val="Normal"/>
    <w:uiPriority w:val="34"/>
    <w:qFormat/>
    <w:rsid w:val="00A800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381</TotalTime>
  <Pages>21</Pages>
  <Words>1186</Words>
  <Characters>6529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7700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90</cp:revision>
  <cp:lastPrinted>2022-12-02T07:26:00Z</cp:lastPrinted>
  <dcterms:created xsi:type="dcterms:W3CDTF">2022-09-28T11:19:00Z</dcterms:created>
  <dcterms:modified xsi:type="dcterms:W3CDTF">2022-12-07T12:22:00Z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